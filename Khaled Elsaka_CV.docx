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970" w:type="dxa"/>
        <w:tblInd w:w="-45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0"/>
        <w:gridCol w:w="270"/>
        <w:gridCol w:w="6480"/>
      </w:tblGrid>
      <w:tr w:rsidR="00397325" w:rsidRPr="006215A9" w:rsidTr="00195A0D">
        <w:trPr>
          <w:trHeight w:val="4808"/>
        </w:trPr>
        <w:tc>
          <w:tcPr>
            <w:tcW w:w="5220" w:type="dxa"/>
            <w:vMerge w:val="restart"/>
          </w:tcPr>
          <w:p w:rsidR="00397325" w:rsidRPr="00CF4A09" w:rsidRDefault="00AC72AA" w:rsidP="008A0627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W</w:t>
            </w:r>
            <w:r w:rsidR="00397325" w:rsidRPr="00CF4A09">
              <w:rPr>
                <w:color w:val="FFFFFF" w:themeColor="background1"/>
                <w:highlight w:val="black"/>
              </w:rPr>
              <w:t>ork Experience</w:t>
            </w:r>
          </w:p>
          <w:p w:rsidR="008323C1" w:rsidRPr="00195A0D" w:rsidRDefault="008601A1" w:rsidP="00D0095B">
            <w:pPr>
              <w:pStyle w:val="Date"/>
              <w:rPr>
                <w:b/>
                <w:sz w:val="20"/>
                <w:szCs w:val="20"/>
              </w:rPr>
            </w:pPr>
            <w:hyperlink r:id="rId11" w:history="1">
              <w:r w:rsidR="00E87FFA" w:rsidRPr="00195A0D">
                <w:rPr>
                  <w:b/>
                  <w:sz w:val="20"/>
                  <w:szCs w:val="20"/>
                </w:rPr>
                <w:t xml:space="preserve">(24 Jan 2023 - </w:t>
              </w:r>
              <w:r w:rsidR="008C0FDC" w:rsidRPr="00195A0D">
                <w:rPr>
                  <w:b/>
                  <w:sz w:val="20"/>
                  <w:szCs w:val="20"/>
                </w:rPr>
                <w:t>Present</w:t>
              </w:r>
              <w:r w:rsidR="00E87FFA" w:rsidRPr="00195A0D">
                <w:rPr>
                  <w:b/>
                  <w:sz w:val="20"/>
                  <w:szCs w:val="20"/>
                </w:rPr>
                <w:t>)</w:t>
              </w:r>
            </w:hyperlink>
            <w:r w:rsidR="00E87FFA" w:rsidRPr="00195A0D">
              <w:rPr>
                <w:b/>
                <w:sz w:val="20"/>
                <w:szCs w:val="20"/>
              </w:rPr>
              <w:t xml:space="preserve"> </w:t>
            </w:r>
            <w:r w:rsidR="008C0FDC" w:rsidRPr="00195A0D">
              <w:rPr>
                <w:b/>
                <w:sz w:val="20"/>
                <w:szCs w:val="20"/>
              </w:rPr>
              <w:t xml:space="preserve">Machine learning Engineer </w:t>
            </w:r>
            <w:r w:rsidR="00D0095B">
              <w:rPr>
                <w:b/>
                <w:sz w:val="20"/>
                <w:szCs w:val="20"/>
              </w:rPr>
              <w:t>at</w:t>
            </w:r>
            <w:r w:rsidR="008C0FDC" w:rsidRPr="00195A0D">
              <w:rPr>
                <w:b/>
                <w:sz w:val="20"/>
                <w:szCs w:val="20"/>
              </w:rPr>
              <w:t xml:space="preserve"> Ogoul:</w:t>
            </w:r>
          </w:p>
          <w:p w:rsidR="00D20A2E" w:rsidRDefault="00D20A2E" w:rsidP="00D20A2E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ChatBot that search the web and another ChatBot with RAG using Langchain, langGraph, and Llama3.1.</w:t>
            </w:r>
          </w:p>
          <w:p w:rsidR="00D20A2E" w:rsidRDefault="00D20A2E" w:rsidP="00D20A2E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 real-time transcription and translation for Speech-to-text task using Wh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isper. </w:t>
            </w:r>
          </w:p>
          <w:p w:rsidR="00D20A2E" w:rsidRPr="007B6565" w:rsidRDefault="00D20A2E" w:rsidP="00D20A2E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GenAI project serves 12 API end points for text, image, video, audio, music and a combinations of them. </w:t>
            </w:r>
          </w:p>
          <w:p w:rsidR="008323C1" w:rsidRPr="00195A0D" w:rsidRDefault="008323C1" w:rsidP="008C0FD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>Improve Translation</w:t>
            </w:r>
            <w:r w:rsidR="008C5590" w:rsidRPr="00195A0D">
              <w:rPr>
                <w:bCs/>
                <w:sz w:val="20"/>
                <w:szCs w:val="20"/>
              </w:rPr>
              <w:t xml:space="preserve"> </w:t>
            </w:r>
            <w:r w:rsidRPr="00195A0D">
              <w:rPr>
                <w:sz w:val="20"/>
                <w:szCs w:val="20"/>
              </w:rPr>
              <w:t>(</w:t>
            </w:r>
            <w:r w:rsidR="0001762B" w:rsidRPr="00195A0D">
              <w:rPr>
                <w:sz w:val="20"/>
                <w:szCs w:val="20"/>
              </w:rPr>
              <w:t>en-ar from 11 to 63 Bleu)</w:t>
            </w:r>
          </w:p>
          <w:p w:rsidR="008323C1" w:rsidRPr="00195A0D" w:rsidRDefault="008323C1" w:rsidP="008C0FDC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 xml:space="preserve">Improve </w:t>
            </w:r>
            <w:r w:rsidR="00261CA5" w:rsidRPr="00195A0D">
              <w:rPr>
                <w:bCs/>
                <w:sz w:val="20"/>
                <w:szCs w:val="20"/>
              </w:rPr>
              <w:t>violence image classification(94 to 98)</w:t>
            </w:r>
          </w:p>
          <w:p w:rsidR="00261CA5" w:rsidRPr="00195A0D" w:rsidRDefault="00261CA5" w:rsidP="008C0FDC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>Improve violence video classification(</w:t>
            </w:r>
            <w:r w:rsidR="00470687" w:rsidRPr="00195A0D">
              <w:rPr>
                <w:bCs/>
                <w:sz w:val="20"/>
                <w:szCs w:val="20"/>
              </w:rPr>
              <w:t>0.48</w:t>
            </w:r>
            <w:r w:rsidRPr="00195A0D">
              <w:rPr>
                <w:bCs/>
                <w:sz w:val="20"/>
                <w:szCs w:val="20"/>
              </w:rPr>
              <w:t xml:space="preserve"> to </w:t>
            </w:r>
            <w:r w:rsidR="00470687" w:rsidRPr="00195A0D">
              <w:rPr>
                <w:bCs/>
                <w:sz w:val="20"/>
                <w:szCs w:val="20"/>
              </w:rPr>
              <w:t>0.</w:t>
            </w:r>
            <w:r w:rsidRPr="00195A0D">
              <w:rPr>
                <w:bCs/>
                <w:sz w:val="20"/>
                <w:szCs w:val="20"/>
              </w:rPr>
              <w:t>9</w:t>
            </w:r>
            <w:r w:rsidR="00470687" w:rsidRPr="00195A0D">
              <w:rPr>
                <w:bCs/>
                <w:sz w:val="20"/>
                <w:szCs w:val="20"/>
              </w:rPr>
              <w:t>4 safe Recall, 0.82 to 0.98 violent Recall</w:t>
            </w:r>
            <w:r w:rsidRPr="00195A0D">
              <w:rPr>
                <w:bCs/>
                <w:sz w:val="20"/>
                <w:szCs w:val="20"/>
              </w:rPr>
              <w:t>)</w:t>
            </w:r>
          </w:p>
          <w:p w:rsidR="008C0FDC" w:rsidRDefault="008C0FDC" w:rsidP="008C0FDC">
            <w:pPr>
              <w:pStyle w:val="ListParagraph"/>
              <w:numPr>
                <w:ilvl w:val="0"/>
                <w:numId w:val="7"/>
              </w:numPr>
              <w:spacing w:after="240" w:line="276" w:lineRule="auto"/>
              <w:ind w:left="245" w:hanging="180"/>
              <w:rPr>
                <w:sz w:val="20"/>
                <w:szCs w:val="20"/>
              </w:rPr>
            </w:pPr>
            <w:r w:rsidRPr="00195A0D">
              <w:rPr>
                <w:bCs/>
                <w:sz w:val="20"/>
                <w:szCs w:val="20"/>
              </w:rPr>
              <w:t>Improve inference speed by 4x on CPU and 5x on GPU</w:t>
            </w:r>
            <w:r w:rsidRPr="00195A0D">
              <w:rPr>
                <w:sz w:val="20"/>
                <w:szCs w:val="20"/>
              </w:rPr>
              <w:t>, Also optimized memory by 8x using CTranslate2.</w:t>
            </w:r>
          </w:p>
          <w:p w:rsidR="00301737" w:rsidRPr="00195A0D" w:rsidRDefault="00301737" w:rsidP="00267B72">
            <w:pPr>
              <w:pStyle w:val="Date"/>
              <w:spacing w:line="276" w:lineRule="auto"/>
              <w:rPr>
                <w:b/>
                <w:sz w:val="20"/>
                <w:szCs w:val="20"/>
              </w:rPr>
            </w:pPr>
            <w:r w:rsidRPr="00195A0D">
              <w:rPr>
                <w:b/>
                <w:sz w:val="20"/>
                <w:szCs w:val="20"/>
              </w:rPr>
              <w:fldChar w:fldCharType="begin"/>
            </w:r>
            <w:r w:rsidRPr="00195A0D">
              <w:rPr>
                <w:b/>
                <w:sz w:val="20"/>
                <w:szCs w:val="20"/>
              </w:rPr>
              <w:instrText xml:space="preserve"> HYPERLINK "https://www.microsoft.com/en-us/research/group/advanced-technology-lab-cairo-2/" </w:instrText>
            </w:r>
            <w:r w:rsidRPr="00195A0D">
              <w:rPr>
                <w:b/>
                <w:sz w:val="20"/>
                <w:szCs w:val="20"/>
              </w:rPr>
              <w:fldChar w:fldCharType="separate"/>
            </w:r>
            <w:r w:rsidRPr="00195A0D">
              <w:rPr>
                <w:b/>
                <w:sz w:val="20"/>
                <w:szCs w:val="20"/>
              </w:rPr>
              <w:t>(Aug</w:t>
            </w:r>
            <w:r w:rsidR="009C4CED">
              <w:rPr>
                <w:b/>
                <w:sz w:val="20"/>
                <w:szCs w:val="20"/>
              </w:rPr>
              <w:t xml:space="preserve"> – Dec</w:t>
            </w:r>
            <w:r w:rsidRPr="00195A0D">
              <w:rPr>
                <w:b/>
                <w:sz w:val="20"/>
                <w:szCs w:val="20"/>
              </w:rPr>
              <w:t xml:space="preserve"> 202</w:t>
            </w:r>
            <w:r w:rsidR="00267B72" w:rsidRPr="00195A0D">
              <w:rPr>
                <w:b/>
                <w:sz w:val="20"/>
                <w:szCs w:val="20"/>
              </w:rPr>
              <w:t>3</w:t>
            </w:r>
            <w:r w:rsidRPr="00195A0D">
              <w:rPr>
                <w:b/>
                <w:sz w:val="20"/>
                <w:szCs w:val="20"/>
              </w:rPr>
              <w:t>) Microsoft Internship:</w:t>
            </w:r>
          </w:p>
          <w:p w:rsidR="00D0095B" w:rsidRPr="009C4CED" w:rsidRDefault="00301737" w:rsidP="000F60C2">
            <w:pPr>
              <w:pStyle w:val="ListParagraph"/>
              <w:numPr>
                <w:ilvl w:val="0"/>
                <w:numId w:val="4"/>
              </w:numPr>
              <w:spacing w:after="240" w:line="276" w:lineRule="auto"/>
              <w:ind w:left="245" w:hanging="180"/>
              <w:rPr>
                <w:bCs/>
                <w:sz w:val="18"/>
                <w:szCs w:val="22"/>
              </w:rPr>
            </w:pPr>
            <w:r w:rsidRPr="00195A0D">
              <w:rPr>
                <w:rFonts w:asciiTheme="minorHAnsi" w:eastAsiaTheme="minorEastAsia" w:hAnsiTheme="minorHAnsi" w:cstheme="minorBidi"/>
                <w:b/>
                <w:sz w:val="20"/>
                <w:szCs w:val="20"/>
                <w:lang w:eastAsia="ja-JP"/>
              </w:rPr>
              <w:fldChar w:fldCharType="end"/>
            </w:r>
            <w:r w:rsidRPr="009C4CED"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  <w:t>Automating novel terms and usage detection in Egyptian Arabic</w:t>
            </w:r>
            <w:r w:rsidR="00795415" w:rsidRPr="009C4CED">
              <w:rPr>
                <w:bCs/>
                <w:sz w:val="20"/>
              </w:rPr>
              <w:t xml:space="preserve"> </w:t>
            </w:r>
            <w:r w:rsidR="00795415" w:rsidRPr="009C4CED">
              <w:rPr>
                <w:b/>
                <w:sz w:val="20"/>
              </w:rPr>
              <w:t>[</w:t>
            </w:r>
            <w:hyperlink r:id="rId12" w:history="1">
              <w:r w:rsidR="00795415" w:rsidRPr="009C4CED">
                <w:rPr>
                  <w:rStyle w:val="Hyperlink"/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lang w:eastAsia="ja-JP"/>
                </w:rPr>
                <w:t>link</w:t>
              </w:r>
            </w:hyperlink>
            <w:r w:rsidR="00795415" w:rsidRPr="009C4CED">
              <w:rPr>
                <w:b/>
                <w:sz w:val="20"/>
              </w:rPr>
              <w:t>]:</w:t>
            </w:r>
            <w:r w:rsidR="00795415"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 </w:t>
            </w:r>
          </w:p>
          <w:p w:rsidR="008C5590" w:rsidRPr="009C4CED" w:rsidRDefault="008C5590" w:rsidP="00D0095B">
            <w:pPr>
              <w:pStyle w:val="ListParagraph"/>
              <w:spacing w:after="240" w:line="276" w:lineRule="auto"/>
              <w:ind w:left="245"/>
              <w:rPr>
                <w:bCs/>
                <w:sz w:val="16"/>
                <w:szCs w:val="20"/>
              </w:rPr>
            </w:pPr>
            <w:r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Keywords: (</w:t>
            </w:r>
            <w:r w:rsidR="00795415"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S</w:t>
            </w:r>
            <w:r w:rsidR="002378D3"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cratch BERT</w:t>
            </w:r>
            <w:r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, </w:t>
            </w:r>
            <w:r w:rsidR="002378D3"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MARBERT</w:t>
            </w:r>
            <w:r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,</w:t>
            </w:r>
            <w:r w:rsidR="002378D3"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 probl</w:t>
            </w:r>
            <w:r w:rsidR="00795415"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 xml:space="preserve">em-solving, Autocorrect, Flask, </w:t>
            </w:r>
            <w:r w:rsidR="002378D3"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Visualization</w:t>
            </w:r>
            <w:r w:rsidRPr="009C4CE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)</w:t>
            </w:r>
          </w:p>
          <w:p w:rsidR="00397325" w:rsidRPr="00195A0D" w:rsidRDefault="00397325" w:rsidP="005B66CA">
            <w:pPr>
              <w:pStyle w:val="Date"/>
              <w:spacing w:line="276" w:lineRule="auto"/>
              <w:rPr>
                <w:sz w:val="20"/>
                <w:szCs w:val="20"/>
              </w:rPr>
            </w:pPr>
            <w:r w:rsidRPr="00195A0D">
              <w:rPr>
                <w:b/>
                <w:sz w:val="20"/>
                <w:szCs w:val="20"/>
              </w:rPr>
              <w:t>(</w:t>
            </w:r>
            <w:r w:rsidR="005B66CA" w:rsidRPr="00195A0D">
              <w:rPr>
                <w:b/>
                <w:sz w:val="20"/>
                <w:szCs w:val="20"/>
              </w:rPr>
              <w:t>may</w:t>
            </w:r>
            <w:r w:rsidRPr="00195A0D">
              <w:rPr>
                <w:b/>
                <w:sz w:val="20"/>
                <w:szCs w:val="20"/>
              </w:rPr>
              <w:t xml:space="preserve"> 2018 – </w:t>
            </w:r>
            <w:r w:rsidR="00A103DE" w:rsidRPr="00195A0D">
              <w:rPr>
                <w:b/>
                <w:sz w:val="20"/>
                <w:szCs w:val="20"/>
              </w:rPr>
              <w:t>Jan 2023</w:t>
            </w:r>
            <w:r w:rsidRPr="00195A0D">
              <w:rPr>
                <w:b/>
                <w:sz w:val="20"/>
                <w:szCs w:val="20"/>
              </w:rPr>
              <w:t>) Freelancer:</w:t>
            </w:r>
          </w:p>
          <w:p w:rsidR="003E7FDB" w:rsidRPr="00195A0D" w:rsidRDefault="008601A1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hyperlink r:id="rId13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(Dec – Jan 2022) Online Farming Website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Keywords: (Firebase, ReactJS, WordPress, AWS Amplify hosting)</w:t>
            </w:r>
          </w:p>
          <w:p w:rsidR="003E7FDB" w:rsidRPr="00195A0D" w:rsidRDefault="008601A1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hyperlink r:id="rId14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(Oct – Dec 2021) Online Farming App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Keywords: (Firebase, Flutter)</w:t>
            </w:r>
          </w:p>
          <w:p w:rsidR="003E7FDB" w:rsidRPr="00195A0D" w:rsidRDefault="008601A1" w:rsidP="005B66CA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hyperlink r:id="rId15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(</w:t>
              </w:r>
              <w:r w:rsidR="005B66C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may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2018 - 2019) Restaurant Cashier</w:t>
              </w:r>
              <w:r w:rsidR="008A457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 xml:space="preserve"> [</w:t>
              </w:r>
              <w:r w:rsidR="008A457A" w:rsidRPr="00195A0D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8A457A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sz w:val="18"/>
                  <w:szCs w:val="22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pStyle w:val="ListParagraph"/>
              <w:spacing w:line="276" w:lineRule="auto"/>
              <w:ind w:left="245"/>
              <w:rPr>
                <w:rFonts w:asciiTheme="minorHAnsi" w:eastAsiaTheme="minorEastAsia" w:hAnsiTheme="minorHAnsi" w:cstheme="minorBidi"/>
                <w:b/>
                <w:sz w:val="18"/>
                <w:szCs w:val="22"/>
                <w:lang w:eastAsia="ja-JP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</w:rPr>
              <w:t>Keywords: (Java, JDBC, Hibernate, SQL, MySql, JasperReports, Trello)</w:t>
            </w:r>
          </w:p>
          <w:p w:rsidR="008A457A" w:rsidRPr="00CF4A09" w:rsidRDefault="008A457A" w:rsidP="008A0627">
            <w:pPr>
              <w:pStyle w:val="Heading2"/>
              <w:tabs>
                <w:tab w:val="left" w:pos="6933"/>
              </w:tabs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Activities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(May 2020 – June 2021) Military service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(Oct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"https://www.linkedin.com/company/nasa-space-apps-cairo/"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NASA Space Apps Cairo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6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Certificate of appreciation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(Sep – 2019)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begin"/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instrText>HYPERLINK "https://www.linkedin.com/company/ibm/"</w:instrTex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fldChar w:fldCharType="separate"/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IBM </w:t>
            </w:r>
            <w:r w:rsidR="003E7FDB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Digital - Nation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[</w:t>
            </w:r>
            <w:r w:rsidRPr="008A457A">
              <w:rPr>
                <w:rFonts w:asciiTheme="minorHAnsi" w:eastAsiaTheme="minorEastAsia" w:hAnsiTheme="minorHAnsi" w:cstheme="minorBidi"/>
                <w:b/>
                <w:color w:val="355D7E" w:themeColor="accent1" w:themeShade="80"/>
                <w:sz w:val="16"/>
                <w:szCs w:val="20"/>
                <w:u w:val="single"/>
                <w:lang w:eastAsia="ja-JP"/>
              </w:rPr>
              <w:t>link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].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b/>
                <w:sz w:val="16"/>
                <w:szCs w:val="20"/>
              </w:rPr>
              <w:fldChar w:fldCharType="end"/>
            </w:r>
            <w:hyperlink r:id="rId17" w:history="1">
              <w:r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Acclaimed with 24 badges from IB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M [</w:t>
              </w:r>
              <w:r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.</w:t>
            </w:r>
          </w:p>
          <w:p w:rsidR="008A457A" w:rsidRPr="008A457A" w:rsidRDefault="008601A1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</w:pPr>
            <w:hyperlink r:id="rId18" w:history="1">
              <w:r w:rsidR="008A457A" w:rsidRP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Video for our project Trash-Mone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y [</w:t>
              </w:r>
              <w:r w:rsidR="008A457A" w:rsidRPr="008A457A">
                <w:rPr>
                  <w:rFonts w:asciiTheme="majorBidi" w:eastAsiaTheme="minorHAnsi" w:hAnsiTheme="majorBidi" w:cstheme="majorBidi"/>
                  <w:color w:val="355D7E" w:themeColor="accent1" w:themeShade="80"/>
                  <w:sz w:val="14"/>
                  <w:szCs w:val="14"/>
                  <w:u w:val="single"/>
                  <w:lang w:eastAsia="en-US"/>
                </w:rPr>
                <w:t>link</w:t>
              </w:r>
              <w:r w:rsidR="008A457A">
                <w:rPr>
                  <w:rFonts w:asciiTheme="majorBidi" w:eastAsiaTheme="minorHAnsi" w:hAnsiTheme="majorBidi" w:cstheme="majorBidi"/>
                  <w:color w:val="262626" w:themeColor="text1" w:themeTint="D9"/>
                  <w:sz w:val="14"/>
                  <w:szCs w:val="14"/>
                  <w:lang w:eastAsia="en-US"/>
                </w:rPr>
                <w:t>]</w:t>
              </w:r>
            </w:hyperlink>
            <w:r w:rsidR="008A457A">
              <w:rPr>
                <w:rFonts w:asciiTheme="majorBidi" w:eastAsiaTheme="minorHAnsi" w:hAnsiTheme="majorBidi" w:cstheme="majorBidi"/>
                <w:color w:val="7F7F7F" w:themeColor="text1" w:themeTint="80"/>
                <w:sz w:val="10"/>
                <w:szCs w:val="10"/>
              </w:rPr>
              <w:t>.</w:t>
            </w:r>
          </w:p>
          <w:p w:rsidR="008A457A" w:rsidRPr="008A457A" w:rsidRDefault="008A457A" w:rsidP="008A0627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(Apr – 2017) </w:t>
            </w:r>
            <w:hyperlink r:id="rId19" w:history="1">
              <w:r w:rsidRPr="008A457A"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Techsolve17- SCCI worksho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p [</w:t>
              </w:r>
              <w:r w:rsidRPr="008A457A">
                <w:rPr>
                  <w:rFonts w:asciiTheme="minorHAnsi" w:eastAsiaTheme="minorEastAsia" w:hAnsiTheme="minorHAnsi" w:cstheme="minorBidi"/>
                  <w:b/>
                  <w:color w:val="355D7E" w:themeColor="accent1" w:themeShade="80"/>
                  <w:sz w:val="16"/>
                  <w:szCs w:val="20"/>
                  <w:u w:val="single"/>
                  <w:lang w:eastAsia="ja-JP"/>
                </w:rPr>
                <w:t>link</w:t>
              </w:r>
              <w:r>
                <w:rPr>
                  <w:rFonts w:asciiTheme="minorHAnsi" w:eastAsiaTheme="minorEastAsia" w:hAnsiTheme="minorHAnsi" w:cstheme="minorBidi"/>
                  <w:b/>
                  <w:sz w:val="16"/>
                  <w:szCs w:val="20"/>
                  <w:lang w:eastAsia="ja-JP"/>
                </w:rPr>
                <w:t>]</w:t>
              </w:r>
            </w:hyperlink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:</w:t>
            </w:r>
          </w:p>
          <w:p w:rsidR="008A457A" w:rsidRPr="008A457A" w:rsidRDefault="008A457A" w:rsidP="008A0627">
            <w:pPr>
              <w:spacing w:line="276" w:lineRule="auto"/>
              <w:ind w:left="245"/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</w:pPr>
            <w:r w:rsidRPr="008A457A">
              <w:rPr>
                <w:rFonts w:asciiTheme="majorBidi" w:eastAsiaTheme="minorHAnsi" w:hAnsiTheme="majorBidi" w:cstheme="majorBidi"/>
                <w:color w:val="262626" w:themeColor="text1" w:themeTint="D9"/>
                <w:sz w:val="14"/>
                <w:szCs w:val="14"/>
                <w:lang w:eastAsia="en-US"/>
              </w:rPr>
              <w:t>Keywords: (Arduino, Sensors, Soft Skills)</w:t>
            </w:r>
          </w:p>
          <w:p w:rsidR="00CF4A09" w:rsidRPr="00CF4A09" w:rsidRDefault="00CF4A09" w:rsidP="00CF4A09">
            <w:pPr>
              <w:pStyle w:val="Heading2"/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Other courses and certificates</w:t>
            </w:r>
          </w:p>
          <w:p w:rsidR="00CF4A09" w:rsidRPr="00195A0D" w:rsidRDefault="00CF4A09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begin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instrText xml:space="preserve"> HYPERLINK "https://learn.365datascience.com/c/b4a4c74423/" \t "_blank" </w:instrTex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separate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(Nov – 2021) Python Programmer Bootcamp, 365 Data Science [</w:t>
            </w:r>
            <w:r w:rsidRPr="00195A0D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4"/>
                <w:szCs w:val="18"/>
                <w:u w:val="single"/>
                <w:lang w:eastAsia="ja-JP"/>
              </w:rPr>
              <w:t>link</w: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].</w:t>
            </w:r>
          </w:p>
          <w:p w:rsidR="00CF4A09" w:rsidRPr="00195A0D" w:rsidRDefault="00CF4A09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end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begin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instrText xml:space="preserve"> HYPERLINK "https://learn.365datascience.com/c/9b025a1afe/" </w:instrTex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separate"/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(Nov – 2021) Introduction to Data and Data Science [</w:t>
            </w:r>
            <w:r w:rsidRPr="00195A0D">
              <w:rPr>
                <w:rFonts w:asciiTheme="minorHAnsi" w:eastAsiaTheme="minorEastAsia" w:hAnsiTheme="minorHAnsi" w:cstheme="minorBidi"/>
                <w:bCs/>
                <w:color w:val="355D7E" w:themeColor="accent1" w:themeShade="80"/>
                <w:sz w:val="14"/>
                <w:szCs w:val="18"/>
                <w:u w:val="single"/>
                <w:lang w:eastAsia="ja-JP"/>
              </w:rPr>
              <w:t>link</w:t>
            </w: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].</w:t>
            </w:r>
          </w:p>
          <w:p w:rsidR="00CF4A09" w:rsidRPr="00195A0D" w:rsidRDefault="00CF4A09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fldChar w:fldCharType="end"/>
            </w:r>
            <w:hyperlink r:id="rId20" w:history="1">
              <w:r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(Nov – 2021) Getting started with Java, Amegoscode [</w:t>
              </w:r>
              <w:r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. </w:t>
            </w:r>
          </w:p>
          <w:p w:rsidR="00CF4A09" w:rsidRPr="00195A0D" w:rsidRDefault="008601A1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1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(Nov – 2021) Getting started with Spring Boot, Amegoscode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. </w:t>
            </w:r>
          </w:p>
          <w:p w:rsidR="00CF4A09" w:rsidRPr="00195A0D" w:rsidRDefault="008601A1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2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(Nov – 2021) Java (Basics) assessment, HakerRank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>.</w:t>
            </w:r>
          </w:p>
          <w:p w:rsidR="00CF4A09" w:rsidRPr="00195A0D" w:rsidRDefault="008601A1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3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(Nov – 2021) Git and Github Essentials, Amegoscode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. </w:t>
            </w:r>
          </w:p>
          <w:p w:rsidR="00CF4A09" w:rsidRPr="00195A0D" w:rsidRDefault="008601A1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4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(Oct – 2021) Introduction to Linear Algebra, 365 Data Science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].</w:t>
              </w:r>
            </w:hyperlink>
          </w:p>
          <w:p w:rsidR="00CF4A09" w:rsidRPr="00195A0D" w:rsidRDefault="008601A1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5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(Oct – 2021) Statistics, 365 Data Science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]. </w:t>
              </w:r>
            </w:hyperlink>
            <w:r w:rsidR="00CF4A09" w:rsidRPr="00195A0D"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  <w:t xml:space="preserve"> </w:t>
            </w:r>
          </w:p>
          <w:p w:rsidR="008E577A" w:rsidRPr="00195A0D" w:rsidRDefault="008601A1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4"/>
                <w:szCs w:val="18"/>
                <w:lang w:eastAsia="ja-JP"/>
              </w:rPr>
            </w:pPr>
            <w:hyperlink r:id="rId26" w:history="1"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>(Oct – 2021) Introduction to Jupyter, 365 Data Science [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4"/>
                  <w:szCs w:val="18"/>
                  <w:u w:val="single"/>
                  <w:lang w:eastAsia="ja-JP"/>
                </w:rPr>
                <w:t>link</w:t>
              </w:r>
              <w:r w:rsidR="00CF4A09" w:rsidRPr="00195A0D">
                <w:rPr>
                  <w:rFonts w:asciiTheme="minorHAnsi" w:eastAsiaTheme="minorEastAsia" w:hAnsiTheme="minorHAnsi" w:cstheme="minorBidi"/>
                  <w:bCs/>
                  <w:sz w:val="14"/>
                  <w:szCs w:val="18"/>
                  <w:lang w:eastAsia="ja-JP"/>
                </w:rPr>
                <w:t xml:space="preserve">]. </w:t>
              </w:r>
            </w:hyperlink>
          </w:p>
          <w:p w:rsidR="00CF4A09" w:rsidRPr="00CF4A09" w:rsidRDefault="00CF4A09" w:rsidP="00CF4A09">
            <w:pPr>
              <w:pStyle w:val="Heading2"/>
              <w:tabs>
                <w:tab w:val="left" w:pos="2976"/>
              </w:tabs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noProof/>
                <w:color w:val="FFFFFF" w:themeColor="background1"/>
                <w:highlight w:val="black"/>
                <w:lang w:eastAsia="en-US"/>
              </w:rPr>
              <w:drawing>
                <wp:anchor distT="0" distB="0" distL="114300" distR="114300" simplePos="0" relativeHeight="251661312" behindDoc="0" locked="0" layoutInCell="1" allowOverlap="1" wp14:anchorId="33A42302" wp14:editId="3ADFC7B0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425450</wp:posOffset>
                  </wp:positionV>
                  <wp:extent cx="160020" cy="16002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hone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F4A09">
              <w:rPr>
                <w:color w:val="FFFFFF" w:themeColor="background1"/>
                <w:highlight w:val="black"/>
              </w:rPr>
              <w:t>contacts</w:t>
            </w:r>
          </w:p>
          <w:p w:rsidR="00CF4A09" w:rsidRPr="00227622" w:rsidRDefault="00CF4A09" w:rsidP="00CF4A09">
            <w:pPr>
              <w:spacing w:line="276" w:lineRule="auto"/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63360" behindDoc="0" locked="0" layoutInCell="1" allowOverlap="1" wp14:anchorId="35FC7B1D" wp14:editId="320BC8A6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141605</wp:posOffset>
                  </wp:positionV>
                  <wp:extent cx="182880" cy="182880"/>
                  <wp:effectExtent l="0" t="0" r="7620" b="762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ddres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+20 114 882 7429</w:t>
            </w:r>
          </w:p>
          <w:p w:rsidR="00CF4A09" w:rsidRDefault="00CF4A09" w:rsidP="00CF4A09">
            <w:pPr>
              <w:spacing w:line="276" w:lineRule="auto"/>
            </w:pPr>
            <w:r w:rsidRPr="00227622">
              <w:rPr>
                <w:noProof/>
                <w:sz w:val="20"/>
                <w:szCs w:val="24"/>
                <w:lang w:eastAsia="en-US"/>
              </w:rPr>
              <w:drawing>
                <wp:anchor distT="0" distB="0" distL="114300" distR="114300" simplePos="0" relativeHeight="251662336" behindDoc="0" locked="0" layoutInCell="1" allowOverlap="1" wp14:anchorId="091D5C3A" wp14:editId="4667E154">
                  <wp:simplePos x="0" y="0"/>
                  <wp:positionH relativeFrom="column">
                    <wp:posOffset>58420</wp:posOffset>
                  </wp:positionH>
                  <wp:positionV relativeFrom="paragraph">
                    <wp:posOffset>151765</wp:posOffset>
                  </wp:positionV>
                  <wp:extent cx="177165" cy="177165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email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7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27622">
              <w:t>Giza, Egypt</w:t>
            </w:r>
          </w:p>
          <w:p w:rsidR="00CF4A09" w:rsidRPr="009C4CED" w:rsidRDefault="008601A1" w:rsidP="007B6565">
            <w:pPr>
              <w:spacing w:line="276" w:lineRule="auto"/>
            </w:pPr>
            <w:hyperlink r:id="rId30" w:history="1">
              <w:r w:rsidR="00CF4A09" w:rsidRPr="00227622">
                <w:t>khaled.elsaka25@gmail.co</w:t>
              </w:r>
              <w:r w:rsidR="00CF4A09">
                <w:t>m [</w:t>
              </w:r>
              <w:r w:rsidR="00CF4A09" w:rsidRPr="007A0DF0">
                <w:rPr>
                  <w:color w:val="355D7E" w:themeColor="accent1" w:themeShade="80"/>
                  <w:u w:val="single"/>
                </w:rPr>
                <w:t>link</w:t>
              </w:r>
              <w:r w:rsidR="00CF4A09">
                <w:t>]</w:t>
              </w:r>
            </w:hyperlink>
            <w:r w:rsidR="009C4CED">
              <w:t xml:space="preserve"> </w:t>
            </w:r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80" w:type="dxa"/>
            <w:vMerge w:val="restart"/>
            <w:vAlign w:val="bottom"/>
          </w:tcPr>
          <w:p w:rsidR="00397325" w:rsidRPr="00C17073" w:rsidRDefault="00397325" w:rsidP="00CF4A09">
            <w:pPr>
              <w:pStyle w:val="Title"/>
              <w:rPr>
                <w:sz w:val="72"/>
                <w:szCs w:val="72"/>
              </w:rPr>
            </w:pPr>
            <w:r w:rsidRPr="00C17073">
              <w:rPr>
                <w:sz w:val="72"/>
                <w:szCs w:val="72"/>
              </w:rPr>
              <w:t>khaled El-saka</w:t>
            </w:r>
          </w:p>
          <w:sdt>
            <w:sdtPr>
              <w:rPr>
                <w:highlight w:val="black"/>
              </w:rPr>
              <w:id w:val="1049110328"/>
              <w:placeholder>
                <w:docPart w:val="49F83CE8BF194D47BF5391DE43C2EE27"/>
              </w:placeholder>
              <w:temporary/>
              <w:showingPlcHdr/>
              <w15:appearance w15:val="hidden"/>
            </w:sdtPr>
            <w:sdtEndPr/>
            <w:sdtContent>
              <w:p w:rsidR="00397325" w:rsidRPr="001E50D8" w:rsidRDefault="00397325" w:rsidP="008A0627">
                <w:pPr>
                  <w:pStyle w:val="Heading2"/>
                  <w:spacing w:line="276" w:lineRule="auto"/>
                  <w:rPr>
                    <w:color w:val="FFFFFF" w:themeColor="background1"/>
                  </w:rPr>
                </w:pPr>
                <w:r w:rsidRPr="00CF4A09">
                  <w:rPr>
                    <w:color w:val="FFFFFF" w:themeColor="background1"/>
                    <w:highlight w:val="black"/>
                  </w:rPr>
                  <w:t>EDUCATION</w:t>
                </w:r>
              </w:p>
            </w:sdtContent>
          </w:sdt>
          <w:p w:rsidR="00397325" w:rsidRPr="00195A0D" w:rsidRDefault="008601A1" w:rsidP="008A0627">
            <w:pPr>
              <w:pStyle w:val="Date"/>
              <w:spacing w:line="276" w:lineRule="auto"/>
              <w:rPr>
                <w:b/>
                <w:color w:val="0D0D0D" w:themeColor="text1" w:themeTint="F2"/>
                <w:sz w:val="22"/>
                <w:szCs w:val="28"/>
              </w:rPr>
            </w:pPr>
            <w:hyperlink r:id="rId31" w:history="1">
              <w:r w:rsidR="00397325" w:rsidRPr="00195A0D">
                <w:rPr>
                  <w:rStyle w:val="Hyperlink"/>
                  <w:b/>
                  <w:color w:val="0D0D0D" w:themeColor="text1" w:themeTint="F2"/>
                  <w:sz w:val="22"/>
                  <w:szCs w:val="28"/>
                  <w:u w:val="none"/>
                </w:rPr>
                <w:t>Master of Electrical and Computer Engineering – Ottawa University:</w:t>
              </w:r>
            </w:hyperlink>
          </w:p>
          <w:p w:rsidR="00397325" w:rsidRPr="00195A0D" w:rsidRDefault="00397325" w:rsidP="007B6565">
            <w:pPr>
              <w:pStyle w:val="Date"/>
              <w:spacing w:line="276" w:lineRule="auto"/>
              <w:rPr>
                <w:sz w:val="20"/>
                <w:szCs w:val="24"/>
              </w:rPr>
            </w:pPr>
            <w:r w:rsidRPr="00195A0D">
              <w:rPr>
                <w:sz w:val="20"/>
                <w:szCs w:val="24"/>
              </w:rPr>
              <w:t>May</w:t>
            </w:r>
            <w:r w:rsidR="00E87FFA" w:rsidRPr="00195A0D">
              <w:rPr>
                <w:sz w:val="20"/>
                <w:szCs w:val="24"/>
              </w:rPr>
              <w:t xml:space="preserve"> 2022</w:t>
            </w:r>
            <w:r w:rsidR="00301737" w:rsidRPr="00195A0D">
              <w:rPr>
                <w:sz w:val="20"/>
                <w:szCs w:val="24"/>
              </w:rPr>
              <w:t xml:space="preserve"> </w:t>
            </w:r>
            <w:r w:rsidRPr="00195A0D">
              <w:rPr>
                <w:sz w:val="20"/>
                <w:szCs w:val="24"/>
              </w:rPr>
              <w:t xml:space="preserve">– </w:t>
            </w:r>
            <w:r w:rsidR="00301737" w:rsidRPr="00195A0D">
              <w:rPr>
                <w:sz w:val="20"/>
                <w:szCs w:val="24"/>
              </w:rPr>
              <w:t>Jan 202</w:t>
            </w:r>
            <w:r w:rsidR="00E87FFA" w:rsidRPr="00195A0D">
              <w:rPr>
                <w:sz w:val="20"/>
                <w:szCs w:val="24"/>
              </w:rPr>
              <w:t>3</w:t>
            </w:r>
            <w:r w:rsidR="007B6565">
              <w:rPr>
                <w:sz w:val="20"/>
                <w:szCs w:val="24"/>
              </w:rPr>
              <w:t xml:space="preserve">                     </w:t>
            </w:r>
            <w:r w:rsidRPr="00195A0D">
              <w:rPr>
                <w:b/>
                <w:bCs/>
                <w:i/>
                <w:iCs/>
                <w:sz w:val="20"/>
                <w:szCs w:val="24"/>
              </w:rPr>
              <w:t>Major</w:t>
            </w:r>
            <w:r w:rsidRPr="00195A0D">
              <w:rPr>
                <w:sz w:val="20"/>
                <w:szCs w:val="24"/>
              </w:rPr>
              <w:t>: AI and Data Science.</w:t>
            </w:r>
          </w:p>
          <w:p w:rsidR="00397325" w:rsidRPr="00195A0D" w:rsidRDefault="00397325" w:rsidP="008A0627">
            <w:pPr>
              <w:shd w:val="clear" w:color="auto" w:fill="FFFFFF"/>
              <w:spacing w:line="276" w:lineRule="auto"/>
              <w:rPr>
                <w:b/>
                <w:bCs/>
                <w:i/>
                <w:iCs/>
                <w:sz w:val="20"/>
                <w:szCs w:val="24"/>
              </w:rPr>
            </w:pPr>
            <w:r w:rsidRPr="00195A0D">
              <w:rPr>
                <w:b/>
                <w:bCs/>
                <w:i/>
                <w:iCs/>
                <w:sz w:val="20"/>
                <w:szCs w:val="24"/>
              </w:rPr>
              <w:t>Projects:</w:t>
            </w:r>
          </w:p>
          <w:p w:rsidR="00397325" w:rsidRPr="00195A0D" w:rsidRDefault="008601A1" w:rsidP="008A0627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335"/>
              </w:tabs>
              <w:autoSpaceDE w:val="0"/>
              <w:autoSpaceDN w:val="0"/>
              <w:spacing w:line="276" w:lineRule="auto"/>
              <w:ind w:left="335"/>
              <w:contextualSpacing w:val="0"/>
              <w:rPr>
                <w:rFonts w:ascii="Symbol" w:hAnsi="Symbol"/>
                <w:b/>
                <w:sz w:val="18"/>
                <w:szCs w:val="28"/>
              </w:rPr>
            </w:pPr>
            <w:hyperlink r:id="rId32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Chinese sign language Image Classification</w:t>
              </w:r>
              <w:r w:rsidR="00701ACB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 xml:space="preserve"> [</w:t>
              </w:r>
              <w:r w:rsidR="00701ACB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701ACB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</w:t>
              </w:r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(Image processing, Feature Engineering, ResNet, Zernike Moments, Data Augmentation)</w:t>
            </w:r>
          </w:p>
          <w:p w:rsidR="00397325" w:rsidRPr="00195A0D" w:rsidRDefault="00397325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</w:pP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fldChar w:fldCharType="begin"/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instrText xml:space="preserve"> HYPERLINK "https://github.com/Sa2a/CS_StaticVsDynamicModel" </w:instrText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fldChar w:fldCharType="separate"/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Static Vs Dynamic</w:t>
            </w:r>
            <w:r w:rsid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 xml:space="preserve">, </w:t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Cybersecurity attack detection</w:t>
            </w:r>
            <w:r w:rsid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 xml:space="preserve"> </w:t>
            </w:r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[</w:t>
            </w:r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color w:val="355D7E" w:themeColor="accent1" w:themeShade="80"/>
                <w:sz w:val="20"/>
                <w:u w:val="single"/>
                <w:lang w:eastAsia="ja-JP"/>
              </w:rPr>
              <w:t>link</w:t>
            </w:r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]</w:t>
            </w:r>
            <w:r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>:</w:t>
            </w:r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b/>
                <w:bCs/>
                <w:sz w:val="20"/>
                <w:szCs w:val="24"/>
              </w:rPr>
              <w:fldChar w:fldCharType="end"/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(Preprocessing, Analysis, Feature Selection, Modeling, Kafka, Docker, Static Vs Dynamic Model)</w:t>
            </w:r>
          </w:p>
          <w:p w:rsidR="00397325" w:rsidRPr="00195A0D" w:rsidRDefault="008601A1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0"/>
                <w:lang w:eastAsia="ja-JP"/>
              </w:rPr>
            </w:pPr>
            <w:hyperlink r:id="rId33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Healthcare Chat Bo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t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(Preprocessing, DialogFlow, NLP, Classification, Clustering, Weighted Association Rules, Evaluation, Error analysis)</w:t>
            </w:r>
          </w:p>
          <w:p w:rsidR="00397325" w:rsidRPr="00195A0D" w:rsidRDefault="008601A1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i/>
                <w:iCs/>
                <w:sz w:val="20"/>
                <w:lang w:eastAsia="ja-JP"/>
              </w:rPr>
            </w:pPr>
            <w:hyperlink r:id="rId34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Bitcoin price prediction using Sentiment Analysi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s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(Data collection and preprocessing, Sentiment Analysis, Ml, LSTM, Evaluation, Error analysis)</w:t>
            </w:r>
          </w:p>
          <w:p w:rsidR="00397325" w:rsidRPr="00195A0D" w:rsidRDefault="008601A1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</w:pPr>
            <w:hyperlink r:id="rId35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Fake task detectio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n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(CGAN, RF, AdaBoost)</w:t>
            </w:r>
          </w:p>
          <w:p w:rsidR="00397325" w:rsidRPr="00195A0D" w:rsidRDefault="008601A1" w:rsidP="008A0627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</w:pPr>
            <w:hyperlink r:id="rId36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Intrusion Detectio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n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  <w:r w:rsidR="00701ACB" w:rsidRPr="00195A0D">
              <w:rPr>
                <w:rFonts w:asciiTheme="minorHAnsi" w:eastAsiaTheme="minorEastAsia" w:hAnsiTheme="minorHAnsi" w:cstheme="minorBidi"/>
                <w:b/>
                <w:bCs/>
                <w:sz w:val="20"/>
                <w:lang w:eastAsia="ja-JP"/>
              </w:rPr>
              <w:t xml:space="preserve"> </w:t>
            </w:r>
          </w:p>
          <w:p w:rsidR="00397325" w:rsidRPr="00195A0D" w:rsidRDefault="00397325" w:rsidP="00AD4DB3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Keywords: (Dimensionality reduction vs Feature selection, Deep Neural Network, </w:t>
            </w:r>
            <w:r w:rsidR="00AD4DB3"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 xml:space="preserve">HP </w:t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Tuning, Flow Chart, TSNE Visualization</w:t>
            </w:r>
            <w:r w:rsidR="00AD4DB3"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, Tensorflow</w:t>
            </w: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)</w:t>
            </w:r>
          </w:p>
          <w:p w:rsidR="00397325" w:rsidRPr="00195A0D" w:rsidRDefault="008601A1" w:rsidP="008A0627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line="276" w:lineRule="auto"/>
              <w:ind w:left="335" w:hanging="180"/>
              <w:rPr>
                <w:b/>
                <w:sz w:val="22"/>
                <w:szCs w:val="28"/>
              </w:rPr>
            </w:pPr>
            <w:hyperlink r:id="rId37" w:history="1">
              <w:r w:rsidR="00397325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Sentiment Analysis for Arabic tweet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s [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color w:val="355D7E" w:themeColor="accent1" w:themeShade="80"/>
                  <w:sz w:val="20"/>
                  <w:u w:val="single"/>
                  <w:lang w:eastAsia="ja-JP"/>
                </w:rPr>
                <w:t>link</w:t>
              </w:r>
              <w:r w:rsidR="00AC72AA" w:rsidRPr="00195A0D">
                <w:rPr>
                  <w:rFonts w:asciiTheme="minorHAnsi" w:eastAsiaTheme="minorEastAsia" w:hAnsiTheme="minorHAnsi" w:cstheme="minorBidi"/>
                  <w:b/>
                  <w:bCs/>
                  <w:sz w:val="20"/>
                  <w:lang w:eastAsia="ja-JP"/>
                </w:rPr>
                <w:t>]:</w:t>
              </w:r>
            </w:hyperlink>
          </w:p>
          <w:p w:rsidR="00397325" w:rsidRPr="00195A0D" w:rsidRDefault="00397325" w:rsidP="008A0627">
            <w:pPr>
              <w:spacing w:line="276" w:lineRule="auto"/>
              <w:ind w:left="335"/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</w:pPr>
            <w:r w:rsidRPr="00195A0D">
              <w:rPr>
                <w:rFonts w:asciiTheme="majorBidi" w:eastAsiaTheme="minorHAnsi" w:hAnsiTheme="majorBidi" w:cstheme="majorBidi"/>
                <w:color w:val="262626" w:themeColor="text1" w:themeTint="D9"/>
                <w:szCs w:val="18"/>
                <w:lang w:eastAsia="en-US"/>
              </w:rPr>
              <w:t>Keywords: (Data preprocessing, BERT, araBERT, Fasttext, araXLENT)</w:t>
            </w:r>
          </w:p>
          <w:p w:rsidR="00397325" w:rsidRPr="00D0095B" w:rsidRDefault="00397325" w:rsidP="008A0627">
            <w:pPr>
              <w:shd w:val="clear" w:color="auto" w:fill="FFFFFF"/>
              <w:spacing w:before="240" w:line="276" w:lineRule="auto"/>
              <w:rPr>
                <w:rStyle w:val="Hyperlink"/>
                <w:b/>
                <w:color w:val="0D0D0D" w:themeColor="text1" w:themeTint="F2"/>
                <w:sz w:val="22"/>
                <w:szCs w:val="28"/>
                <w:u w:val="none"/>
              </w:rPr>
            </w:pPr>
            <w:r w:rsidRPr="00D0095B">
              <w:rPr>
                <w:rStyle w:val="Hyperlink"/>
                <w:b/>
                <w:color w:val="0D0D0D" w:themeColor="text1" w:themeTint="F2"/>
                <w:sz w:val="22"/>
                <w:szCs w:val="28"/>
                <w:u w:val="none"/>
              </w:rPr>
              <w:t>Faculty of Computers and Artificial Intelligence – Cairo University:</w:t>
            </w:r>
          </w:p>
          <w:p w:rsidR="00397325" w:rsidRPr="00B359E4" w:rsidRDefault="00397325" w:rsidP="008C0FDC">
            <w:pPr>
              <w:pStyle w:val="Date"/>
              <w:spacing w:line="276" w:lineRule="auto"/>
            </w:pPr>
            <w:r>
              <w:t>2015</w:t>
            </w:r>
            <w:r w:rsidRPr="00B359E4">
              <w:t xml:space="preserve"> </w:t>
            </w:r>
            <w:r>
              <w:t xml:space="preserve">– </w:t>
            </w:r>
            <w:r w:rsidRPr="00A57EDC">
              <w:t>July</w:t>
            </w:r>
            <w:r>
              <w:t xml:space="preserve"> </w:t>
            </w:r>
            <w:r w:rsidRPr="00A57EDC">
              <w:t>2019</w:t>
            </w:r>
            <w:r>
              <w:t xml:space="preserve">                               </w:t>
            </w:r>
            <w:r w:rsidRPr="00E76395">
              <w:rPr>
                <w:b/>
                <w:bCs/>
                <w:i/>
                <w:iCs/>
              </w:rPr>
              <w:t>GPA</w:t>
            </w:r>
            <w:r>
              <w:t xml:space="preserve">: </w:t>
            </w:r>
            <w:r w:rsidR="008C0FDC">
              <w:t>very good with honor</w:t>
            </w:r>
            <w:r>
              <w:t>.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Major</w:t>
            </w:r>
            <w:r w:rsidRPr="00A57EDC">
              <w:t xml:space="preserve">: Computer Science.      </w:t>
            </w:r>
            <w:r>
              <w:t xml:space="preserve">     </w:t>
            </w:r>
            <w:r w:rsidRPr="00A57EDC">
              <w:t xml:space="preserve"> </w:t>
            </w:r>
            <w:r w:rsidRPr="00E76395">
              <w:rPr>
                <w:b/>
                <w:bCs/>
                <w:i/>
                <w:iCs/>
              </w:rPr>
              <w:t>Minor</w:t>
            </w:r>
            <w:r w:rsidRPr="00A57EDC">
              <w:t>: Information System.</w:t>
            </w:r>
            <w:r>
              <w:t xml:space="preserve"> </w:t>
            </w:r>
          </w:p>
          <w:p w:rsidR="00397325" w:rsidRPr="00A57EDC" w:rsidRDefault="00397325" w:rsidP="008A0627">
            <w:pPr>
              <w:shd w:val="clear" w:color="auto" w:fill="FFFFFF"/>
              <w:spacing w:line="276" w:lineRule="auto"/>
            </w:pPr>
            <w:r w:rsidRPr="00E76395">
              <w:rPr>
                <w:b/>
                <w:bCs/>
                <w:i/>
                <w:iCs/>
              </w:rPr>
              <w:t>Graduation project</w:t>
            </w:r>
            <w:r w:rsidRPr="00A57EDC">
              <w:t xml:space="preserve">: </w:t>
            </w:r>
            <w:hyperlink r:id="rId38" w:history="1">
              <w:r w:rsidRPr="00CF4A09">
                <w:rPr>
                  <w:b/>
                  <w:bCs/>
                </w:rPr>
                <w:t>School bus-tracking syste</w:t>
              </w:r>
              <w:r w:rsidR="00701ACB" w:rsidRPr="00CF4A09">
                <w:rPr>
                  <w:b/>
                  <w:bCs/>
                </w:rPr>
                <w:t>m [</w:t>
              </w:r>
              <w:r w:rsidR="00701ACB" w:rsidRPr="00CF4A09">
                <w:rPr>
                  <w:b/>
                  <w:bCs/>
                  <w:color w:val="355D7E" w:themeColor="accent1" w:themeShade="80"/>
                  <w:u w:val="single"/>
                </w:rPr>
                <w:t>link</w:t>
              </w:r>
              <w:r w:rsidR="00701ACB" w:rsidRPr="00CF4A09">
                <w:rPr>
                  <w:b/>
                  <w:bCs/>
                </w:rPr>
                <w:t>]</w:t>
              </w:r>
            </w:hyperlink>
            <w:r w:rsidR="00CF4A09">
              <w:rPr>
                <w:b/>
                <w:bCs/>
              </w:rPr>
              <w:t>:</w:t>
            </w:r>
          </w:p>
          <w:p w:rsidR="00397325" w:rsidRPr="00BA1D65" w:rsidRDefault="00397325" w:rsidP="008A0627">
            <w:pPr>
              <w:spacing w:line="276" w:lineRule="auto"/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</w:pPr>
            <w:r w:rsidRPr="00BA1D65">
              <w:rPr>
                <w:rFonts w:asciiTheme="majorBidi" w:eastAsiaTheme="minorHAnsi" w:hAnsiTheme="majorBidi" w:cstheme="majorBidi"/>
                <w:color w:val="262626" w:themeColor="text1" w:themeTint="D9"/>
                <w:sz w:val="16"/>
                <w:szCs w:val="16"/>
                <w:lang w:eastAsia="en-US"/>
              </w:rPr>
              <w:t>Keywords:(Android, ReactJS, Google Maps API, Firebase, NodeJs, Express, Socket I.O., TypeORM, MySql)</w:t>
            </w:r>
          </w:p>
          <w:p w:rsidR="00397325" w:rsidRPr="00CF4A09" w:rsidRDefault="00397325" w:rsidP="008A0627">
            <w:pPr>
              <w:pStyle w:val="Heading2"/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Professional training</w:t>
            </w:r>
          </w:p>
          <w:p w:rsidR="00397325" w:rsidRPr="00F63A28" w:rsidRDefault="00397325" w:rsidP="008A0627">
            <w:pPr>
              <w:shd w:val="clear" w:color="auto" w:fill="FFFFFF"/>
              <w:spacing w:line="276" w:lineRule="auto"/>
              <w:rPr>
                <w:sz w:val="20"/>
                <w:szCs w:val="20"/>
              </w:rPr>
            </w:pPr>
            <w:r w:rsidRPr="00F63A28">
              <w:rPr>
                <w:b/>
                <w:sz w:val="20"/>
                <w:szCs w:val="20"/>
              </w:rPr>
              <w:t>(Feb</w:t>
            </w:r>
            <w:r w:rsidR="00E87FFA">
              <w:rPr>
                <w:b/>
                <w:sz w:val="20"/>
                <w:szCs w:val="20"/>
              </w:rPr>
              <w:t xml:space="preserve"> 2022</w:t>
            </w:r>
            <w:r w:rsidR="00301737">
              <w:rPr>
                <w:b/>
                <w:sz w:val="20"/>
                <w:szCs w:val="20"/>
              </w:rPr>
              <w:t xml:space="preserve">–Jan </w:t>
            </w:r>
            <w:r w:rsidR="00E87FFA">
              <w:rPr>
                <w:b/>
                <w:sz w:val="20"/>
                <w:szCs w:val="20"/>
              </w:rPr>
              <w:t>2023</w:t>
            </w:r>
            <w:r w:rsidRPr="00F63A28">
              <w:rPr>
                <w:b/>
                <w:sz w:val="20"/>
                <w:szCs w:val="20"/>
              </w:rPr>
              <w:t>)</w:t>
            </w:r>
            <w:r w:rsidRPr="00F63A28">
              <w:rPr>
                <w:sz w:val="20"/>
                <w:szCs w:val="20"/>
              </w:rPr>
              <w:t xml:space="preserve"> </w:t>
            </w:r>
            <w:hyperlink r:id="rId39" w:history="1">
              <w:r w:rsidRPr="00F63A28">
                <w:rPr>
                  <w:b/>
                  <w:sz w:val="20"/>
                  <w:szCs w:val="20"/>
                </w:rPr>
                <w:t>Digital Egypt Builders Initiative (DEBI)</w:t>
              </w:r>
            </w:hyperlink>
            <w:r w:rsidRPr="00F63A28">
              <w:rPr>
                <w:b/>
                <w:sz w:val="20"/>
                <w:szCs w:val="20"/>
              </w:rPr>
              <w:t>:</w:t>
            </w:r>
          </w:p>
          <w:p w:rsidR="00397325" w:rsidRPr="00F63A28" w:rsidRDefault="00397325" w:rsidP="000D7E48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(Feb – May) </w:t>
            </w:r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240 hours of Berlitz English conversation course [</w:t>
            </w:r>
            <w:hyperlink r:id="rId40" w:history="1">
              <w:r w:rsidR="000D7E48" w:rsidRPr="006E1220">
                <w:rPr>
                  <w:rStyle w:val="Hyperlink"/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lang w:eastAsia="ja-JP"/>
                </w:rPr>
                <w:t>link</w:t>
              </w:r>
            </w:hyperlink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].</w:t>
            </w:r>
          </w:p>
          <w:p w:rsidR="00397325" w:rsidRPr="00F63A28" w:rsidRDefault="00397325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(Feb – May) </w:t>
            </w:r>
            <w:r w:rsidR="000E533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200 of </w: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Dale Carnegie</w:t>
            </w:r>
            <w:r w:rsidR="000E533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training certificate </w:t>
            </w:r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[</w:t>
            </w:r>
            <w:hyperlink r:id="rId41" w:history="1">
              <w:r w:rsidR="000D7E48" w:rsidRPr="006E1220">
                <w:rPr>
                  <w:rStyle w:val="Hyperlink"/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lang w:eastAsia="ja-JP"/>
                </w:rPr>
                <w:t>link</w:t>
              </w:r>
            </w:hyperlink>
            <w:r w:rsidR="000D7E4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]</w:t>
            </w:r>
            <w:r w:rsidRPr="00F63A28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>.</w:t>
            </w:r>
          </w:p>
          <w:p w:rsidR="00397325" w:rsidRPr="00F63A28" w:rsidRDefault="008601A1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2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(Apr – May) IBM Big Data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397325" w:rsidRPr="00F63A28" w:rsidRDefault="008601A1" w:rsidP="008A0627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3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(Mar – Apr) IBM Predictive Analytics Modeler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 xml:space="preserve"> [</w:t>
              </w:r>
              <w:r w:rsidR="00BA1D65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BA1D65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</w:p>
          <w:p w:rsidR="00CF4A09" w:rsidRDefault="008601A1" w:rsidP="00CF4A09">
            <w:pPr>
              <w:pStyle w:val="ListParagraph"/>
              <w:numPr>
                <w:ilvl w:val="0"/>
                <w:numId w:val="4"/>
              </w:numPr>
              <w:shd w:val="clear" w:color="auto" w:fill="FFFFFF"/>
              <w:spacing w:line="276" w:lineRule="auto"/>
              <w:ind w:left="335" w:hanging="180"/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</w:pPr>
            <w:hyperlink r:id="rId44" w:history="1">
              <w:r w:rsidR="00397325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(Feb – Mar) Huawei HCIA-AI v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3 [</w:t>
              </w:r>
              <w:r w:rsidR="00701ACB" w:rsidRPr="00701ACB">
                <w:rPr>
                  <w:rFonts w:asciiTheme="minorHAnsi" w:eastAsiaTheme="minorEastAsia" w:hAnsiTheme="minorHAnsi" w:cstheme="minorBidi"/>
                  <w:bCs/>
                  <w:color w:val="355D7E" w:themeColor="accent1" w:themeShade="80"/>
                  <w:sz w:val="18"/>
                  <w:szCs w:val="22"/>
                  <w:u w:val="single"/>
                  <w:lang w:eastAsia="ja-JP"/>
                </w:rPr>
                <w:t>link</w:t>
              </w:r>
              <w:r w:rsidR="00701ACB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]</w:t>
              </w:r>
              <w:r w:rsidR="00701ACB" w:rsidRPr="00F63A28">
                <w:rPr>
                  <w:rFonts w:asciiTheme="minorHAnsi" w:eastAsiaTheme="minorEastAsia" w:hAnsiTheme="minorHAnsi" w:cstheme="minorBidi"/>
                  <w:bCs/>
                  <w:sz w:val="18"/>
                  <w:szCs w:val="22"/>
                  <w:lang w:eastAsia="ja-JP"/>
                </w:rPr>
                <w:t>.</w:t>
              </w:r>
            </w:hyperlink>
            <w:r w:rsidR="00701ACB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  <w:r w:rsidR="00BA1D65">
              <w:rPr>
                <w:rFonts w:asciiTheme="minorHAnsi" w:eastAsiaTheme="minorEastAsia" w:hAnsiTheme="minorHAnsi" w:cstheme="minorBidi"/>
                <w:bCs/>
                <w:sz w:val="18"/>
                <w:szCs w:val="22"/>
                <w:lang w:eastAsia="ja-JP"/>
              </w:rPr>
              <w:t xml:space="preserve"> </w:t>
            </w:r>
          </w:p>
          <w:p w:rsidR="00CF4A09" w:rsidRPr="00CF4A09" w:rsidRDefault="00CF4A09" w:rsidP="00CF4A09">
            <w:pPr>
              <w:pStyle w:val="Heading2"/>
              <w:spacing w:line="276" w:lineRule="auto"/>
              <w:rPr>
                <w:color w:val="FFFFFF" w:themeColor="background1"/>
                <w:highlight w:val="black"/>
              </w:rPr>
            </w:pPr>
            <w:r w:rsidRPr="00CF4A09">
              <w:rPr>
                <w:color w:val="FFFFFF" w:themeColor="background1"/>
                <w:highlight w:val="black"/>
              </w:rPr>
              <w:t>Soft skills</w:t>
            </w:r>
          </w:p>
          <w:p w:rsidR="00CF4A09" w:rsidRPr="00D86BF5" w:rsidRDefault="00CF4A09" w:rsidP="00CF4A09">
            <w:pPr>
              <w:pStyle w:val="ListParagraph"/>
              <w:numPr>
                <w:ilvl w:val="0"/>
                <w:numId w:val="4"/>
              </w:numPr>
              <w:spacing w:line="276" w:lineRule="auto"/>
              <w:ind w:left="245" w:hanging="180"/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</w:pP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(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Feb 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–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May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2023</w:t>
            </w:r>
            <w:r w:rsidRPr="008A457A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) </w:t>
            </w:r>
            <w:r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 xml:space="preserve">Dale </w:t>
            </w:r>
            <w:r w:rsidRPr="00D86BF5">
              <w:rPr>
                <w:rFonts w:asciiTheme="minorHAnsi" w:eastAsiaTheme="minorEastAsia" w:hAnsiTheme="minorHAnsi" w:cstheme="minorBidi"/>
                <w:b/>
                <w:sz w:val="16"/>
                <w:szCs w:val="20"/>
                <w:lang w:eastAsia="ja-JP"/>
              </w:rPr>
              <w:t>Carnegie</w:t>
            </w:r>
          </w:p>
          <w:p w:rsidR="00CF4A09" w:rsidRDefault="00CF4A09" w:rsidP="00CF4A09">
            <w:pPr>
              <w:pBdr>
                <w:bottom w:val="single" w:sz="6" w:space="1" w:color="auto"/>
              </w:pBdr>
              <w:tabs>
                <w:tab w:val="left" w:pos="3252"/>
              </w:tabs>
              <w:spacing w:line="276" w:lineRule="auto"/>
              <w:ind w:left="65"/>
              <w:rPr>
                <w:bCs/>
              </w:rPr>
            </w:pPr>
            <w:r w:rsidRPr="00D86BF5">
              <w:rPr>
                <w:rFonts w:ascii="Century Gothic" w:hAnsi="Century Gothic" w:cs="Century Gothic"/>
                <w:color w:val="000000"/>
                <w:szCs w:val="18"/>
              </w:rPr>
              <w:t>Communication, Leadership, Becoming a trusted advisor, Presentation, Business Acumen, Strategic Planning, Team Building.</w:t>
            </w:r>
          </w:p>
          <w:p w:rsidR="007B6565" w:rsidRDefault="007B6565" w:rsidP="00CF4A09">
            <w:pPr>
              <w:tabs>
                <w:tab w:val="left" w:pos="3252"/>
              </w:tabs>
              <w:spacing w:line="276" w:lineRule="auto"/>
              <w:ind w:left="65"/>
              <w:rPr>
                <w:bCs/>
              </w:rPr>
            </w:pPr>
          </w:p>
          <w:p w:rsidR="007B6565" w:rsidRPr="00227622" w:rsidRDefault="007B6565" w:rsidP="007B6565">
            <w:pPr>
              <w:spacing w:line="276" w:lineRule="auto"/>
              <w:rPr>
                <w:rStyle w:val="Hyperlink"/>
                <w:color w:val="auto"/>
                <w:u w:val="none"/>
              </w:rPr>
            </w:pPr>
            <w:r w:rsidRPr="00227622">
              <w:rPr>
                <w:noProof/>
                <w:sz w:val="10"/>
                <w:szCs w:val="10"/>
                <w:lang w:eastAsia="en-US"/>
              </w:rPr>
              <w:drawing>
                <wp:anchor distT="0" distB="0" distL="114300" distR="114300" simplePos="0" relativeHeight="251665408" behindDoc="0" locked="0" layoutInCell="1" allowOverlap="1" wp14:anchorId="06036473" wp14:editId="4B313AC9">
                  <wp:simplePos x="0" y="0"/>
                  <wp:positionH relativeFrom="margin">
                    <wp:posOffset>75565</wp:posOffset>
                  </wp:positionH>
                  <wp:positionV relativeFrom="paragraph">
                    <wp:posOffset>12065</wp:posOffset>
                  </wp:positionV>
                  <wp:extent cx="165735" cy="131445"/>
                  <wp:effectExtent l="0" t="0" r="5715" b="1905"/>
                  <wp:wrapSquare wrapText="bothSides"/>
                  <wp:docPr id="3" name="Picture 3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inkedIn_logo_initials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" cy="131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47" w:history="1">
              <w:r w:rsidRPr="004F6477">
                <w:t>khaled-el-saka-96270016</w:t>
              </w:r>
              <w:r>
                <w:t>1[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  <w:p w:rsidR="00150630" w:rsidRPr="00CF4A09" w:rsidRDefault="007B6565" w:rsidP="007B6565">
            <w:pPr>
              <w:tabs>
                <w:tab w:val="left" w:pos="3252"/>
              </w:tabs>
              <w:spacing w:line="276" w:lineRule="auto"/>
              <w:ind w:left="65"/>
              <w:rPr>
                <w:bCs/>
              </w:rPr>
            </w:pP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7456" behindDoc="0" locked="0" layoutInCell="1" allowOverlap="1" wp14:anchorId="3AA914E6" wp14:editId="03939A45">
                  <wp:simplePos x="0" y="0"/>
                  <wp:positionH relativeFrom="column">
                    <wp:posOffset>1512228</wp:posOffset>
                  </wp:positionH>
                  <wp:positionV relativeFrom="paragraph">
                    <wp:posOffset>28575</wp:posOffset>
                  </wp:positionV>
                  <wp:extent cx="335915" cy="129540"/>
                  <wp:effectExtent l="0" t="0" r="6985" b="3810"/>
                  <wp:wrapSquare wrapText="bothSides"/>
                  <wp:docPr id="16" name="Picture 16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kaggle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15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6477">
              <w:rPr>
                <w:noProof/>
                <w:lang w:eastAsia="en-US"/>
              </w:rPr>
              <w:drawing>
                <wp:anchor distT="0" distB="0" distL="114300" distR="114300" simplePos="0" relativeHeight="251666432" behindDoc="0" locked="0" layoutInCell="1" allowOverlap="1" wp14:anchorId="5091ECF5" wp14:editId="093C4D12">
                  <wp:simplePos x="0" y="0"/>
                  <wp:positionH relativeFrom="margin">
                    <wp:posOffset>60325</wp:posOffset>
                  </wp:positionH>
                  <wp:positionV relativeFrom="paragraph">
                    <wp:posOffset>7620</wp:posOffset>
                  </wp:positionV>
                  <wp:extent cx="197485" cy="152400"/>
                  <wp:effectExtent l="0" t="0" r="0" b="0"/>
                  <wp:wrapSquare wrapText="bothSides"/>
                  <wp:docPr id="4" name="Picture 4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thubs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52" w:history="1">
              <w:r w:rsidRPr="004F6477">
                <w:t>Sa2</w:t>
              </w:r>
              <w:r>
                <w:t>a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  <w:r>
              <w:t xml:space="preserve"> </w:t>
            </w:r>
            <w:hyperlink r:id="rId53" w:history="1">
              <w:r w:rsidRPr="004F6477">
                <w:t>khaledelsak</w:t>
              </w:r>
              <w:r>
                <w:t>a [</w:t>
              </w:r>
              <w:r w:rsidRPr="007A0DF0">
                <w:rPr>
                  <w:color w:val="355D7E" w:themeColor="accent1" w:themeShade="80"/>
                  <w:u w:val="single"/>
                </w:rPr>
                <w:t>link</w:t>
              </w:r>
              <w:r>
                <w:t>]</w:t>
              </w:r>
            </w:hyperlink>
          </w:p>
        </w:tc>
      </w:tr>
      <w:tr w:rsidR="00397325" w:rsidRPr="00DE3BD3" w:rsidTr="00195A0D">
        <w:trPr>
          <w:trHeight w:val="8258"/>
        </w:trPr>
        <w:tc>
          <w:tcPr>
            <w:tcW w:w="5220" w:type="dxa"/>
            <w:vMerge/>
          </w:tcPr>
          <w:p w:rsidR="00397325" w:rsidRPr="00227622" w:rsidRDefault="00397325" w:rsidP="008A0627">
            <w:pPr>
              <w:tabs>
                <w:tab w:val="left" w:pos="3252"/>
              </w:tabs>
              <w:spacing w:line="276" w:lineRule="auto"/>
              <w:ind w:left="65"/>
            </w:pPr>
          </w:p>
        </w:tc>
        <w:tc>
          <w:tcPr>
            <w:tcW w:w="270" w:type="dxa"/>
          </w:tcPr>
          <w:p w:rsidR="00397325" w:rsidRDefault="00397325" w:rsidP="008A0627">
            <w:pPr>
              <w:tabs>
                <w:tab w:val="left" w:pos="990"/>
              </w:tabs>
              <w:spacing w:line="276" w:lineRule="auto"/>
            </w:pPr>
          </w:p>
        </w:tc>
        <w:tc>
          <w:tcPr>
            <w:tcW w:w="6480" w:type="dxa"/>
            <w:vMerge/>
          </w:tcPr>
          <w:p w:rsidR="00397325" w:rsidRPr="00B93BBA" w:rsidRDefault="00397325" w:rsidP="008A0627">
            <w:pPr>
              <w:pStyle w:val="Heading2"/>
              <w:spacing w:line="276" w:lineRule="auto"/>
              <w:rPr>
                <w:rFonts w:asciiTheme="minorHAnsi" w:eastAsiaTheme="minorEastAsia" w:hAnsiTheme="minorHAnsi" w:cstheme="minorBidi"/>
                <w:bCs w:val="0"/>
                <w:sz w:val="18"/>
                <w:szCs w:val="22"/>
              </w:rPr>
            </w:pPr>
          </w:p>
        </w:tc>
      </w:tr>
    </w:tbl>
    <w:p w:rsidR="009C4CED" w:rsidRPr="009C4CED" w:rsidRDefault="009C4CED" w:rsidP="00150630">
      <w:pPr>
        <w:rPr>
          <w:sz w:val="2"/>
          <w:szCs w:val="2"/>
        </w:rPr>
      </w:pPr>
    </w:p>
    <w:sectPr w:rsidR="009C4CED" w:rsidRPr="009C4CED" w:rsidSect="00CF4A09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1A1" w:rsidRDefault="008601A1" w:rsidP="000C45FF">
      <w:r>
        <w:separator/>
      </w:r>
    </w:p>
  </w:endnote>
  <w:endnote w:type="continuationSeparator" w:id="0">
    <w:p w:rsidR="008601A1" w:rsidRDefault="008601A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1A1" w:rsidRDefault="008601A1" w:rsidP="000C45FF">
      <w:r>
        <w:separator/>
      </w:r>
    </w:p>
  </w:footnote>
  <w:footnote w:type="continuationSeparator" w:id="0">
    <w:p w:rsidR="008601A1" w:rsidRDefault="008601A1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8338B"/>
    <w:multiLevelType w:val="hybridMultilevel"/>
    <w:tmpl w:val="1144DC64"/>
    <w:lvl w:ilvl="0" w:tplc="8E0E1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94379"/>
    <w:multiLevelType w:val="hybridMultilevel"/>
    <w:tmpl w:val="518E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2D4E"/>
    <w:multiLevelType w:val="hybridMultilevel"/>
    <w:tmpl w:val="A5622F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604305F"/>
    <w:multiLevelType w:val="hybridMultilevel"/>
    <w:tmpl w:val="EF28757E"/>
    <w:lvl w:ilvl="0" w:tplc="E49A8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9A2A0B"/>
    <w:multiLevelType w:val="hybridMultilevel"/>
    <w:tmpl w:val="601A4F9A"/>
    <w:lvl w:ilvl="0" w:tplc="1C1CDBA6">
      <w:numFmt w:val="bullet"/>
      <w:lvlText w:val=""/>
      <w:lvlJc w:val="left"/>
      <w:pPr>
        <w:ind w:left="664" w:hanging="180"/>
      </w:pPr>
      <w:rPr>
        <w:rFonts w:hint="default"/>
        <w:w w:val="100"/>
        <w:lang w:val="en-US" w:eastAsia="en-US" w:bidi="ar-SA"/>
      </w:rPr>
    </w:lvl>
    <w:lvl w:ilvl="1" w:tplc="F7DA2788">
      <w:numFmt w:val="bullet"/>
      <w:lvlText w:val="•"/>
      <w:lvlJc w:val="left"/>
      <w:pPr>
        <w:ind w:left="1325" w:hanging="180"/>
      </w:pPr>
      <w:rPr>
        <w:rFonts w:hint="default"/>
        <w:lang w:val="en-US" w:eastAsia="en-US" w:bidi="ar-SA"/>
      </w:rPr>
    </w:lvl>
    <w:lvl w:ilvl="2" w:tplc="E3445F46">
      <w:numFmt w:val="bullet"/>
      <w:lvlText w:val="•"/>
      <w:lvlJc w:val="left"/>
      <w:pPr>
        <w:ind w:left="1990" w:hanging="180"/>
      </w:pPr>
      <w:rPr>
        <w:rFonts w:hint="default"/>
        <w:lang w:val="en-US" w:eastAsia="en-US" w:bidi="ar-SA"/>
      </w:rPr>
    </w:lvl>
    <w:lvl w:ilvl="3" w:tplc="64B61D54">
      <w:numFmt w:val="bullet"/>
      <w:lvlText w:val="•"/>
      <w:lvlJc w:val="left"/>
      <w:pPr>
        <w:ind w:left="2655" w:hanging="180"/>
      </w:pPr>
      <w:rPr>
        <w:rFonts w:hint="default"/>
        <w:lang w:val="en-US" w:eastAsia="en-US" w:bidi="ar-SA"/>
      </w:rPr>
    </w:lvl>
    <w:lvl w:ilvl="4" w:tplc="A3DA8402">
      <w:numFmt w:val="bullet"/>
      <w:lvlText w:val="•"/>
      <w:lvlJc w:val="left"/>
      <w:pPr>
        <w:ind w:left="3321" w:hanging="180"/>
      </w:pPr>
      <w:rPr>
        <w:rFonts w:hint="default"/>
        <w:lang w:val="en-US" w:eastAsia="en-US" w:bidi="ar-SA"/>
      </w:rPr>
    </w:lvl>
    <w:lvl w:ilvl="5" w:tplc="DC4CCB5A">
      <w:numFmt w:val="bullet"/>
      <w:lvlText w:val="•"/>
      <w:lvlJc w:val="left"/>
      <w:pPr>
        <w:ind w:left="3986" w:hanging="180"/>
      </w:pPr>
      <w:rPr>
        <w:rFonts w:hint="default"/>
        <w:lang w:val="en-US" w:eastAsia="en-US" w:bidi="ar-SA"/>
      </w:rPr>
    </w:lvl>
    <w:lvl w:ilvl="6" w:tplc="B0A0842A">
      <w:numFmt w:val="bullet"/>
      <w:lvlText w:val="•"/>
      <w:lvlJc w:val="left"/>
      <w:pPr>
        <w:ind w:left="4651" w:hanging="180"/>
      </w:pPr>
      <w:rPr>
        <w:rFonts w:hint="default"/>
        <w:lang w:val="en-US" w:eastAsia="en-US" w:bidi="ar-SA"/>
      </w:rPr>
    </w:lvl>
    <w:lvl w:ilvl="7" w:tplc="E18C5736">
      <w:numFmt w:val="bullet"/>
      <w:lvlText w:val="•"/>
      <w:lvlJc w:val="left"/>
      <w:pPr>
        <w:ind w:left="5316" w:hanging="180"/>
      </w:pPr>
      <w:rPr>
        <w:rFonts w:hint="default"/>
        <w:lang w:val="en-US" w:eastAsia="en-US" w:bidi="ar-SA"/>
      </w:rPr>
    </w:lvl>
    <w:lvl w:ilvl="8" w:tplc="2EB0636E">
      <w:numFmt w:val="bullet"/>
      <w:lvlText w:val="•"/>
      <w:lvlJc w:val="left"/>
      <w:pPr>
        <w:ind w:left="5982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6E021413"/>
    <w:multiLevelType w:val="hybridMultilevel"/>
    <w:tmpl w:val="8364F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B77F4"/>
    <w:multiLevelType w:val="hybridMultilevel"/>
    <w:tmpl w:val="48B2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11"/>
    <w:rsid w:val="000168BD"/>
    <w:rsid w:val="0001762B"/>
    <w:rsid w:val="00036450"/>
    <w:rsid w:val="0004710A"/>
    <w:rsid w:val="000533D5"/>
    <w:rsid w:val="000920FF"/>
    <w:rsid w:val="00094499"/>
    <w:rsid w:val="000A3EE7"/>
    <w:rsid w:val="000C45FF"/>
    <w:rsid w:val="000D3FC6"/>
    <w:rsid w:val="000D7E48"/>
    <w:rsid w:val="000E3FD1"/>
    <w:rsid w:val="000E5338"/>
    <w:rsid w:val="00112054"/>
    <w:rsid w:val="00133D68"/>
    <w:rsid w:val="00150630"/>
    <w:rsid w:val="001525E1"/>
    <w:rsid w:val="00180329"/>
    <w:rsid w:val="0019001F"/>
    <w:rsid w:val="00195A0D"/>
    <w:rsid w:val="001A5FE7"/>
    <w:rsid w:val="001A74A5"/>
    <w:rsid w:val="001B2ABD"/>
    <w:rsid w:val="001D7229"/>
    <w:rsid w:val="001D76AE"/>
    <w:rsid w:val="001E0391"/>
    <w:rsid w:val="001E1759"/>
    <w:rsid w:val="001E50D8"/>
    <w:rsid w:val="001F1ECC"/>
    <w:rsid w:val="002023CE"/>
    <w:rsid w:val="002209D9"/>
    <w:rsid w:val="00227622"/>
    <w:rsid w:val="002378D3"/>
    <w:rsid w:val="002400EB"/>
    <w:rsid w:val="00256CF7"/>
    <w:rsid w:val="00261CA5"/>
    <w:rsid w:val="00267B72"/>
    <w:rsid w:val="00281FD5"/>
    <w:rsid w:val="00285D52"/>
    <w:rsid w:val="00296EFD"/>
    <w:rsid w:val="002B37CD"/>
    <w:rsid w:val="002B7108"/>
    <w:rsid w:val="00301737"/>
    <w:rsid w:val="003041C7"/>
    <w:rsid w:val="0030481B"/>
    <w:rsid w:val="0030481F"/>
    <w:rsid w:val="00305E39"/>
    <w:rsid w:val="00307D9F"/>
    <w:rsid w:val="003156FC"/>
    <w:rsid w:val="003176D0"/>
    <w:rsid w:val="00322752"/>
    <w:rsid w:val="003254B5"/>
    <w:rsid w:val="0037121F"/>
    <w:rsid w:val="00371E83"/>
    <w:rsid w:val="00397325"/>
    <w:rsid w:val="003A6B7D"/>
    <w:rsid w:val="003B06CA"/>
    <w:rsid w:val="003B3769"/>
    <w:rsid w:val="003D5743"/>
    <w:rsid w:val="003E7FDB"/>
    <w:rsid w:val="004071FC"/>
    <w:rsid w:val="00420C70"/>
    <w:rsid w:val="004227B8"/>
    <w:rsid w:val="00430F9E"/>
    <w:rsid w:val="00445947"/>
    <w:rsid w:val="00445C12"/>
    <w:rsid w:val="00470687"/>
    <w:rsid w:val="004742D6"/>
    <w:rsid w:val="004813B3"/>
    <w:rsid w:val="00496591"/>
    <w:rsid w:val="004C63E4"/>
    <w:rsid w:val="004D3011"/>
    <w:rsid w:val="004E36F5"/>
    <w:rsid w:val="004F6477"/>
    <w:rsid w:val="0050495F"/>
    <w:rsid w:val="005262AC"/>
    <w:rsid w:val="0055239D"/>
    <w:rsid w:val="00573BD2"/>
    <w:rsid w:val="005968FE"/>
    <w:rsid w:val="00596DF9"/>
    <w:rsid w:val="005A7E6C"/>
    <w:rsid w:val="005B4C60"/>
    <w:rsid w:val="005B66CA"/>
    <w:rsid w:val="005C054D"/>
    <w:rsid w:val="005D5550"/>
    <w:rsid w:val="005E39D5"/>
    <w:rsid w:val="00600670"/>
    <w:rsid w:val="0062123A"/>
    <w:rsid w:val="006215A9"/>
    <w:rsid w:val="00630FB8"/>
    <w:rsid w:val="00646E75"/>
    <w:rsid w:val="006771D0"/>
    <w:rsid w:val="0068586B"/>
    <w:rsid w:val="006E0DE3"/>
    <w:rsid w:val="006E1220"/>
    <w:rsid w:val="006F19BB"/>
    <w:rsid w:val="006F6D3C"/>
    <w:rsid w:val="00701ACB"/>
    <w:rsid w:val="00715FCB"/>
    <w:rsid w:val="00743101"/>
    <w:rsid w:val="0075020D"/>
    <w:rsid w:val="00757087"/>
    <w:rsid w:val="00764673"/>
    <w:rsid w:val="007775E1"/>
    <w:rsid w:val="0078246F"/>
    <w:rsid w:val="007867A0"/>
    <w:rsid w:val="007927F5"/>
    <w:rsid w:val="00795415"/>
    <w:rsid w:val="007A0DF0"/>
    <w:rsid w:val="007B5097"/>
    <w:rsid w:val="007B6565"/>
    <w:rsid w:val="007C00EE"/>
    <w:rsid w:val="007D53EC"/>
    <w:rsid w:val="007F5FF2"/>
    <w:rsid w:val="00802CA0"/>
    <w:rsid w:val="00807D45"/>
    <w:rsid w:val="00823611"/>
    <w:rsid w:val="008323C1"/>
    <w:rsid w:val="008475E7"/>
    <w:rsid w:val="008601A1"/>
    <w:rsid w:val="00891DB1"/>
    <w:rsid w:val="008A0627"/>
    <w:rsid w:val="008A2D9B"/>
    <w:rsid w:val="008A457A"/>
    <w:rsid w:val="008C0FDC"/>
    <w:rsid w:val="008C5590"/>
    <w:rsid w:val="008E577A"/>
    <w:rsid w:val="008F6507"/>
    <w:rsid w:val="009260CD"/>
    <w:rsid w:val="009529D4"/>
    <w:rsid w:val="00952C25"/>
    <w:rsid w:val="00960120"/>
    <w:rsid w:val="009625A1"/>
    <w:rsid w:val="00963611"/>
    <w:rsid w:val="00970EAF"/>
    <w:rsid w:val="009816A9"/>
    <w:rsid w:val="009C4CED"/>
    <w:rsid w:val="00A103DE"/>
    <w:rsid w:val="00A10BEB"/>
    <w:rsid w:val="00A2118D"/>
    <w:rsid w:val="00A26560"/>
    <w:rsid w:val="00A30955"/>
    <w:rsid w:val="00A57EDC"/>
    <w:rsid w:val="00A601FB"/>
    <w:rsid w:val="00AB5DCF"/>
    <w:rsid w:val="00AC72AA"/>
    <w:rsid w:val="00AD4DB3"/>
    <w:rsid w:val="00AD76E2"/>
    <w:rsid w:val="00B20152"/>
    <w:rsid w:val="00B34A0A"/>
    <w:rsid w:val="00B359E4"/>
    <w:rsid w:val="00B41BC3"/>
    <w:rsid w:val="00B551E8"/>
    <w:rsid w:val="00B57D98"/>
    <w:rsid w:val="00B63E08"/>
    <w:rsid w:val="00B70850"/>
    <w:rsid w:val="00B93BBA"/>
    <w:rsid w:val="00BA1D65"/>
    <w:rsid w:val="00BC3BAD"/>
    <w:rsid w:val="00BD3A61"/>
    <w:rsid w:val="00C066B6"/>
    <w:rsid w:val="00C12321"/>
    <w:rsid w:val="00C17073"/>
    <w:rsid w:val="00C178B2"/>
    <w:rsid w:val="00C25C0E"/>
    <w:rsid w:val="00C278B3"/>
    <w:rsid w:val="00C37BA1"/>
    <w:rsid w:val="00C4674C"/>
    <w:rsid w:val="00C506CF"/>
    <w:rsid w:val="00C72BED"/>
    <w:rsid w:val="00C91E18"/>
    <w:rsid w:val="00C9578B"/>
    <w:rsid w:val="00CB0055"/>
    <w:rsid w:val="00CB2012"/>
    <w:rsid w:val="00CC64C2"/>
    <w:rsid w:val="00CE0F88"/>
    <w:rsid w:val="00CF4A09"/>
    <w:rsid w:val="00D0095B"/>
    <w:rsid w:val="00D20A2E"/>
    <w:rsid w:val="00D2522B"/>
    <w:rsid w:val="00D33ACF"/>
    <w:rsid w:val="00D422DE"/>
    <w:rsid w:val="00D5459D"/>
    <w:rsid w:val="00D86BF5"/>
    <w:rsid w:val="00DA1F4D"/>
    <w:rsid w:val="00DA612A"/>
    <w:rsid w:val="00DB424A"/>
    <w:rsid w:val="00DD172A"/>
    <w:rsid w:val="00DE3BD3"/>
    <w:rsid w:val="00E25A26"/>
    <w:rsid w:val="00E415BB"/>
    <w:rsid w:val="00E4381A"/>
    <w:rsid w:val="00E53430"/>
    <w:rsid w:val="00E55D74"/>
    <w:rsid w:val="00E5642A"/>
    <w:rsid w:val="00E6505B"/>
    <w:rsid w:val="00E67886"/>
    <w:rsid w:val="00E73782"/>
    <w:rsid w:val="00E76395"/>
    <w:rsid w:val="00E87FFA"/>
    <w:rsid w:val="00E95E7A"/>
    <w:rsid w:val="00EF3BFE"/>
    <w:rsid w:val="00F04320"/>
    <w:rsid w:val="00F23071"/>
    <w:rsid w:val="00F427F9"/>
    <w:rsid w:val="00F53D16"/>
    <w:rsid w:val="00F60274"/>
    <w:rsid w:val="00F63A28"/>
    <w:rsid w:val="00F77FB9"/>
    <w:rsid w:val="00F80239"/>
    <w:rsid w:val="00FB068F"/>
    <w:rsid w:val="00FE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1"/>
    <w:qFormat/>
    <w:rsid w:val="00A57ED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sub-title">
    <w:name w:val="sub-title"/>
    <w:basedOn w:val="DefaultParagraphFont"/>
    <w:rsid w:val="006E0DE3"/>
  </w:style>
  <w:style w:type="character" w:styleId="FollowedHyperlink">
    <w:name w:val="FollowedHyperlink"/>
    <w:basedOn w:val="DefaultParagraphFont"/>
    <w:uiPriority w:val="99"/>
    <w:semiHidden/>
    <w:unhideWhenUsed/>
    <w:rsid w:val="00A30955"/>
    <w:rPr>
      <w:color w:val="704404" w:themeColor="followedHyperlink"/>
      <w:u w:val="single"/>
    </w:rPr>
  </w:style>
  <w:style w:type="paragraph" w:customStyle="1" w:styleId="Default">
    <w:name w:val="Default"/>
    <w:rsid w:val="00E87FFA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2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ster.d2z62sczwjwy7d.amplifyapp.com/home" TargetMode="External"/><Relationship Id="rId18" Type="http://schemas.openxmlformats.org/officeDocument/2006/relationships/hyperlink" Target="https://drive.google.com/file/d/1OHhYaV-LdgDYRhXw1M1LuscJWG2AWCI7/view?usp=sharing" TargetMode="External"/><Relationship Id="rId26" Type="http://schemas.openxmlformats.org/officeDocument/2006/relationships/hyperlink" Target="https://learn.365datascience.com/c/2db1e53b84/" TargetMode="External"/><Relationship Id="rId39" Type="http://schemas.openxmlformats.org/officeDocument/2006/relationships/hyperlink" Target="https://debi.gov.eg/" TargetMode="External"/><Relationship Id="rId21" Type="http://schemas.openxmlformats.org/officeDocument/2006/relationships/hyperlink" Target="https://drive.google.com/file/d/1EJhMI1OJKnFmr7bk4TDaQDAlEppBDKAV/view?usp=sharing" TargetMode="External"/><Relationship Id="rId34" Type="http://schemas.openxmlformats.org/officeDocument/2006/relationships/hyperlink" Target="https://github.com/Sa2a/Bitcoin-price-prediction" TargetMode="External"/><Relationship Id="rId42" Type="http://schemas.openxmlformats.org/officeDocument/2006/relationships/hyperlink" Target="https://drive.google.com/file/d/1FwIqZnu_5Zcuf-YBJi-Vfiv-Fsumv67H/view?usp=sharing" TargetMode="External"/><Relationship Id="rId47" Type="http://schemas.openxmlformats.org/officeDocument/2006/relationships/hyperlink" Target="https://www.linkedin.com/in/khaled-el-saka-962700161/" TargetMode="External"/><Relationship Id="rId50" Type="http://schemas.openxmlformats.org/officeDocument/2006/relationships/hyperlink" Target="https://github.com/Sa2a" TargetMode="External"/><Relationship Id="rId55" Type="http://schemas.openxmlformats.org/officeDocument/2006/relationships/glossaryDocument" Target="glossary/document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0B50LpLRbx_1nNFBsdVVTSXJjZWM1UzhaLVk5d2pPbHg1aTNj/view?usp=sharing&amp;resourcekey=0-KlTnR6iz9x2SNuhMdvRN7w" TargetMode="External"/><Relationship Id="rId29" Type="http://schemas.openxmlformats.org/officeDocument/2006/relationships/image" Target="media/image3.png"/><Relationship Id="rId11" Type="http://schemas.openxmlformats.org/officeDocument/2006/relationships/hyperlink" Target="https://www.microsoft.com/en-us/research/group/advanced-technology-lab-cairo-2/" TargetMode="External"/><Relationship Id="rId24" Type="http://schemas.openxmlformats.org/officeDocument/2006/relationships/hyperlink" Target="https://learn.365datascience.com/c/b6b3f5dd35/" TargetMode="External"/><Relationship Id="rId32" Type="http://schemas.openxmlformats.org/officeDocument/2006/relationships/hyperlink" Target="https://github.com/Sa2a/CV_Hand_Gestures" TargetMode="External"/><Relationship Id="rId37" Type="http://schemas.openxmlformats.org/officeDocument/2006/relationships/hyperlink" Target="https://github.com/Sa2a/NLP-Arabic-Sentimnet-Analysis" TargetMode="External"/><Relationship Id="rId40" Type="http://schemas.openxmlformats.org/officeDocument/2006/relationships/hyperlink" Target="https://drive.google.com/file/d/1Lo4ydSYv1vWnmF38YrpslHgjl2Qv5U-Z/view?usp=sharing" TargetMode="External"/><Relationship Id="rId45" Type="http://schemas.openxmlformats.org/officeDocument/2006/relationships/hyperlink" Target="https://www.linkedin.com/in/khaled-el-saka-962700161/" TargetMode="External"/><Relationship Id="rId53" Type="http://schemas.openxmlformats.org/officeDocument/2006/relationships/hyperlink" Target="https://www.kaggle.com/khaledelsaka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www.linkedin.com/company/scci-cu/" TargetMode="External"/><Relationship Id="rId31" Type="http://schemas.openxmlformats.org/officeDocument/2006/relationships/hyperlink" Target="https://www.uottawa.ca/en" TargetMode="External"/><Relationship Id="rId44" Type="http://schemas.openxmlformats.org/officeDocument/2006/relationships/hyperlink" Target="https://drive.google.com/file/d/1QKmw49DUEkjqa04fKm9Ly-iZ4K5xaaWJ/view?usp=sharing" TargetMode="External"/><Relationship Id="rId52" Type="http://schemas.openxmlformats.org/officeDocument/2006/relationships/hyperlink" Target="https://github.com/Sa2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.google.com/store/apps/details?id=com.silems.online_farming" TargetMode="External"/><Relationship Id="rId22" Type="http://schemas.openxmlformats.org/officeDocument/2006/relationships/hyperlink" Target="https://www.hackerrank.com/certificates/f34d1f036c16" TargetMode="External"/><Relationship Id="rId27" Type="http://schemas.openxmlformats.org/officeDocument/2006/relationships/image" Target="media/image1.png"/><Relationship Id="rId30" Type="http://schemas.openxmlformats.org/officeDocument/2006/relationships/hyperlink" Target="mailto:khaled.elsaka25@gmail.com" TargetMode="External"/><Relationship Id="rId35" Type="http://schemas.openxmlformats.org/officeDocument/2006/relationships/hyperlink" Target="https://github.com/Sa2a/Fake-task-detection" TargetMode="External"/><Relationship Id="rId43" Type="http://schemas.openxmlformats.org/officeDocument/2006/relationships/hyperlink" Target="https://drive.google.com/file/d/13wMjxmhHBLl51KQhullf86KXDKuARkD4/view?usp=sharing" TargetMode="External"/><Relationship Id="rId48" Type="http://schemas.openxmlformats.org/officeDocument/2006/relationships/hyperlink" Target="https://www.kaggle.com/khaledelsaka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6.png"/><Relationship Id="rId3" Type="http://schemas.openxmlformats.org/officeDocument/2006/relationships/customXml" Target="../customXml/item3.xml"/><Relationship Id="rId12" Type="http://schemas.openxmlformats.org/officeDocument/2006/relationships/hyperlink" Target="https://drive.google.com/file/d/1vwZRaPyYCF7YvGDhRceObkqwwyMKCgNr/view?usp=sharing" TargetMode="External"/><Relationship Id="rId17" Type="http://schemas.openxmlformats.org/officeDocument/2006/relationships/hyperlink" Target="https://www.credly.com/users/khaled-el-saka/badges" TargetMode="External"/><Relationship Id="rId25" Type="http://schemas.openxmlformats.org/officeDocument/2006/relationships/hyperlink" Target="https://learn.365datascience.com/c/0d7008355f/" TargetMode="External"/><Relationship Id="rId33" Type="http://schemas.openxmlformats.org/officeDocument/2006/relationships/hyperlink" Target="https://github.com/Sa2a/ChatBot-Disease-diagnosing" TargetMode="External"/><Relationship Id="rId38" Type="http://schemas.openxmlformats.org/officeDocument/2006/relationships/hyperlink" Target="https://github.com/Sa2a/RBT_React_client" TargetMode="External"/><Relationship Id="rId46" Type="http://schemas.openxmlformats.org/officeDocument/2006/relationships/image" Target="media/image4.png"/><Relationship Id="rId20" Type="http://schemas.openxmlformats.org/officeDocument/2006/relationships/hyperlink" Target="https://drive.google.com/file/d/149hqI6Nn_ePm1wzl0Gmcs0sPInq7bCt1/view?usp=sharing" TargetMode="External"/><Relationship Id="rId41" Type="http://schemas.openxmlformats.org/officeDocument/2006/relationships/hyperlink" Target="https://drive.google.com/file/d/1Lmo8Fv-BwudHpJGkz14-pld8bVhccZ-L/view?usp=sharing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drive.google.com/drive/folders/1udj4TaCjOSEl7WG5TvKmut65_8w5mu5o?usp=sharing" TargetMode="External"/><Relationship Id="rId23" Type="http://schemas.openxmlformats.org/officeDocument/2006/relationships/hyperlink" Target="https://drive.google.com/file/d/1exnIRA5XcbZ95XfnMFZhbIIEiip0gba8/view?usp=sharing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github.com/Sa2a/Intrusion-Detection-ML-project" TargetMode="External"/><Relationship Id="rId4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ver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F83CE8BF194D47BF5391DE43C2E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217F1-462F-4847-9D8A-970B40A40AFB}"/>
      </w:docPartPr>
      <w:docPartBody>
        <w:p w:rsidR="005940DF" w:rsidRDefault="000B5995" w:rsidP="000B5995">
          <w:pPr>
            <w:pStyle w:val="49F83CE8BF194D47BF5391DE43C2EE27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BB"/>
    <w:rsid w:val="00054AEA"/>
    <w:rsid w:val="000B5995"/>
    <w:rsid w:val="000C20C6"/>
    <w:rsid w:val="00123CF8"/>
    <w:rsid w:val="00124CBB"/>
    <w:rsid w:val="00252BAD"/>
    <w:rsid w:val="00263F9E"/>
    <w:rsid w:val="00312270"/>
    <w:rsid w:val="0037177C"/>
    <w:rsid w:val="004375C8"/>
    <w:rsid w:val="004D7CD2"/>
    <w:rsid w:val="005940DF"/>
    <w:rsid w:val="00671A5B"/>
    <w:rsid w:val="008534F6"/>
    <w:rsid w:val="00970690"/>
    <w:rsid w:val="00A7684A"/>
    <w:rsid w:val="00C0351F"/>
    <w:rsid w:val="00C24828"/>
    <w:rsid w:val="00E543B2"/>
    <w:rsid w:val="00EC4425"/>
    <w:rsid w:val="00ED48BB"/>
    <w:rsid w:val="00F4218A"/>
    <w:rsid w:val="00FC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24CBB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7E9B27A199421683D249FD751375AB">
    <w:name w:val="307E9B27A199421683D249FD751375AB"/>
  </w:style>
  <w:style w:type="paragraph" w:customStyle="1" w:styleId="64A943D055A74E00AB27CFB17291A4C7">
    <w:name w:val="64A943D055A74E00AB27CFB17291A4C7"/>
  </w:style>
  <w:style w:type="paragraph" w:customStyle="1" w:styleId="70AD6FE4DA9446089E70BC31E834CD44">
    <w:name w:val="70AD6FE4DA9446089E70BC31E834CD44"/>
  </w:style>
  <w:style w:type="paragraph" w:customStyle="1" w:styleId="EE936FA8C97E4D6FA6FD63977A4323FF">
    <w:name w:val="EE936FA8C97E4D6FA6FD63977A4323FF"/>
  </w:style>
  <w:style w:type="paragraph" w:customStyle="1" w:styleId="D00CC3ACC53E445FB0BDDA7912B7B7CC">
    <w:name w:val="D00CC3ACC53E445FB0BDDA7912B7B7CC"/>
  </w:style>
  <w:style w:type="paragraph" w:customStyle="1" w:styleId="45E8A4AD4EDA4AFEA86D3A71A0CE8913">
    <w:name w:val="45E8A4AD4EDA4AFEA86D3A71A0CE8913"/>
  </w:style>
  <w:style w:type="paragraph" w:customStyle="1" w:styleId="04FF2FA19E184FA387634D37DBA30C84">
    <w:name w:val="04FF2FA19E184FA387634D37DBA30C84"/>
  </w:style>
  <w:style w:type="paragraph" w:customStyle="1" w:styleId="97BB68D20DD24A2BADA60D64D8716AC7">
    <w:name w:val="97BB68D20DD24A2BADA60D64D8716AC7"/>
  </w:style>
  <w:style w:type="paragraph" w:customStyle="1" w:styleId="ED798150CD454A29981B89B735923D40">
    <w:name w:val="ED798150CD454A29981B89B735923D40"/>
  </w:style>
  <w:style w:type="paragraph" w:customStyle="1" w:styleId="F286B9C8A71E495886D9BFE96BDF96EA">
    <w:name w:val="F286B9C8A71E495886D9BFE96BDF96EA"/>
  </w:style>
  <w:style w:type="character" w:styleId="Hyperlink">
    <w:name w:val="Hyperlink"/>
    <w:basedOn w:val="DefaultParagraphFont"/>
    <w:uiPriority w:val="99"/>
    <w:unhideWhenUsed/>
    <w:rsid w:val="00124CBB"/>
    <w:rPr>
      <w:color w:val="C45911" w:themeColor="accent2" w:themeShade="BF"/>
      <w:u w:val="single"/>
    </w:rPr>
  </w:style>
  <w:style w:type="paragraph" w:customStyle="1" w:styleId="156E5814E9004C24BC2DA7D6301E2832">
    <w:name w:val="156E5814E9004C24BC2DA7D6301E2832"/>
  </w:style>
  <w:style w:type="paragraph" w:customStyle="1" w:styleId="67299768F8204C5AB90750F5E6486A47">
    <w:name w:val="67299768F8204C5AB90750F5E6486A47"/>
  </w:style>
  <w:style w:type="paragraph" w:customStyle="1" w:styleId="F6B8511BA61A44918E82319B9282E121">
    <w:name w:val="F6B8511BA61A44918E82319B9282E121"/>
  </w:style>
  <w:style w:type="paragraph" w:customStyle="1" w:styleId="A02C16757033421698FD0FA35720A366">
    <w:name w:val="A02C16757033421698FD0FA35720A366"/>
  </w:style>
  <w:style w:type="paragraph" w:customStyle="1" w:styleId="A14C7FCE7DBC4106A5B9245C2B61875A">
    <w:name w:val="A14C7FCE7DBC4106A5B9245C2B61875A"/>
  </w:style>
  <w:style w:type="paragraph" w:customStyle="1" w:styleId="CF68ED4EA966483CA3F5FE92076F5EF9">
    <w:name w:val="CF68ED4EA966483CA3F5FE92076F5EF9"/>
  </w:style>
  <w:style w:type="paragraph" w:customStyle="1" w:styleId="8C079CFDC7784C3F89A6FE6D3BB694E5">
    <w:name w:val="8C079CFDC7784C3F89A6FE6D3BB694E5"/>
  </w:style>
  <w:style w:type="paragraph" w:customStyle="1" w:styleId="6181C84B3E5548D792A513F696525732">
    <w:name w:val="6181C84B3E5548D792A513F696525732"/>
  </w:style>
  <w:style w:type="paragraph" w:customStyle="1" w:styleId="B98B23C0B71D43469F787C134CE017A8">
    <w:name w:val="B98B23C0B71D43469F787C134CE017A8"/>
  </w:style>
  <w:style w:type="paragraph" w:customStyle="1" w:styleId="C060B0198CA94A57B6675F69B388C9AE">
    <w:name w:val="C060B0198CA94A57B6675F69B388C9AE"/>
  </w:style>
  <w:style w:type="paragraph" w:customStyle="1" w:styleId="94EAB82FF07347DF89EE059E1D74F1C7">
    <w:name w:val="94EAB82FF07347DF89EE059E1D74F1C7"/>
  </w:style>
  <w:style w:type="paragraph" w:customStyle="1" w:styleId="C65DE81EEACC43C4BFB9795EE18B1EEE">
    <w:name w:val="C65DE81EEACC43C4BFB9795EE18B1EEE"/>
  </w:style>
  <w:style w:type="paragraph" w:customStyle="1" w:styleId="F87EC19DB10A4B9BA06C1786F91532F8">
    <w:name w:val="F87EC19DB10A4B9BA06C1786F91532F8"/>
  </w:style>
  <w:style w:type="paragraph" w:customStyle="1" w:styleId="B9CC1CADC2E9477BBF014A33BF6C5849">
    <w:name w:val="B9CC1CADC2E9477BBF014A33BF6C5849"/>
  </w:style>
  <w:style w:type="paragraph" w:customStyle="1" w:styleId="D13CCD7FA10C402C91B4A8572AFDD7CF">
    <w:name w:val="D13CCD7FA10C402C91B4A8572AFDD7CF"/>
  </w:style>
  <w:style w:type="paragraph" w:customStyle="1" w:styleId="3FAA937F2A984F7ABCEA6321952B8177">
    <w:name w:val="3FAA937F2A984F7ABCEA6321952B8177"/>
  </w:style>
  <w:style w:type="paragraph" w:customStyle="1" w:styleId="198D324252ED4E1B8E0C0989C8B90FE9">
    <w:name w:val="198D324252ED4E1B8E0C0989C8B90FE9"/>
  </w:style>
  <w:style w:type="paragraph" w:customStyle="1" w:styleId="66283987DD5C4D11B2F236E060D4F42A">
    <w:name w:val="66283987DD5C4D11B2F236E060D4F42A"/>
  </w:style>
  <w:style w:type="paragraph" w:customStyle="1" w:styleId="1018A5371AB741B2AC229E1A7301F310">
    <w:name w:val="1018A5371AB741B2AC229E1A7301F310"/>
  </w:style>
  <w:style w:type="paragraph" w:customStyle="1" w:styleId="97E81CB59FC94E14883F0127BE711A02">
    <w:name w:val="97E81CB59FC94E14883F0127BE711A02"/>
  </w:style>
  <w:style w:type="paragraph" w:customStyle="1" w:styleId="17C4F6AD4F1F4B7791B3CB932CC4DCFE">
    <w:name w:val="17C4F6AD4F1F4B7791B3CB932CC4DCFE"/>
  </w:style>
  <w:style w:type="paragraph" w:customStyle="1" w:styleId="1FB5A6B5CB684D2392BDB825CF5F93E7">
    <w:name w:val="1FB5A6B5CB684D2392BDB825CF5F93E7"/>
  </w:style>
  <w:style w:type="paragraph" w:customStyle="1" w:styleId="124D2C72C0DB4A32B4DCB00272A0F9F5">
    <w:name w:val="124D2C72C0DB4A32B4DCB00272A0F9F5"/>
  </w:style>
  <w:style w:type="paragraph" w:customStyle="1" w:styleId="83DB171B41A646E08BED5866B665F8EE">
    <w:name w:val="83DB171B41A646E08BED5866B665F8EE"/>
  </w:style>
  <w:style w:type="paragraph" w:customStyle="1" w:styleId="C8FCD54209094D648FA6A863692735DC">
    <w:name w:val="C8FCD54209094D648FA6A863692735DC"/>
  </w:style>
  <w:style w:type="paragraph" w:customStyle="1" w:styleId="593F262EC8264136AFA9FDF6D949328D">
    <w:name w:val="593F262EC8264136AFA9FDF6D949328D"/>
  </w:style>
  <w:style w:type="paragraph" w:customStyle="1" w:styleId="0B53BD34D652477299DF1E7926E4226F">
    <w:name w:val="0B53BD34D652477299DF1E7926E4226F"/>
  </w:style>
  <w:style w:type="paragraph" w:customStyle="1" w:styleId="01ACB6CB1204487F8B8982545981F451">
    <w:name w:val="01ACB6CB1204487F8B8982545981F451"/>
  </w:style>
  <w:style w:type="paragraph" w:customStyle="1" w:styleId="3123373810884F27924CB00171BBA5E0">
    <w:name w:val="3123373810884F27924CB00171BBA5E0"/>
  </w:style>
  <w:style w:type="paragraph" w:customStyle="1" w:styleId="A8DB8577340D4E26A5C865693FADAD08">
    <w:name w:val="A8DB8577340D4E26A5C865693FADAD08"/>
  </w:style>
  <w:style w:type="character" w:customStyle="1" w:styleId="Heading2Char">
    <w:name w:val="Heading 2 Char"/>
    <w:basedOn w:val="DefaultParagraphFont"/>
    <w:link w:val="Heading2"/>
    <w:uiPriority w:val="9"/>
    <w:rsid w:val="00124CBB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88970C3975D41538586F3296657CAD2">
    <w:name w:val="788970C3975D41538586F3296657CAD2"/>
  </w:style>
  <w:style w:type="paragraph" w:customStyle="1" w:styleId="5B87AFDDA3454558A34674DBFFB0E852">
    <w:name w:val="5B87AFDDA3454558A34674DBFFB0E852"/>
    <w:rsid w:val="00124CBB"/>
  </w:style>
  <w:style w:type="paragraph" w:customStyle="1" w:styleId="ECEBC1FE053A44DDAE03A364F5214A0B">
    <w:name w:val="ECEBC1FE053A44DDAE03A364F5214A0B"/>
    <w:rsid w:val="00124CBB"/>
  </w:style>
  <w:style w:type="paragraph" w:customStyle="1" w:styleId="47F3C95D8E1D44DBAD5D840F6754D33F">
    <w:name w:val="47F3C95D8E1D44DBAD5D840F6754D33F"/>
    <w:rsid w:val="00124CBB"/>
  </w:style>
  <w:style w:type="paragraph" w:customStyle="1" w:styleId="7FA0C4C96B8B4BB29612CBF470DD5733">
    <w:name w:val="7FA0C4C96B8B4BB29612CBF470DD5733"/>
    <w:rsid w:val="00124CBB"/>
  </w:style>
  <w:style w:type="paragraph" w:customStyle="1" w:styleId="68FB74D864AF490DB4C1C444BDD671CB">
    <w:name w:val="68FB74D864AF490DB4C1C444BDD671CB"/>
    <w:rsid w:val="00124CBB"/>
  </w:style>
  <w:style w:type="paragraph" w:customStyle="1" w:styleId="2035BBF5FB3F4B40944BF884A21A7B22">
    <w:name w:val="2035BBF5FB3F4B40944BF884A21A7B22"/>
    <w:rsid w:val="00124CBB"/>
  </w:style>
  <w:style w:type="paragraph" w:customStyle="1" w:styleId="3FB4B8EE1FBA47B8ACE1718E67780286">
    <w:name w:val="3FB4B8EE1FBA47B8ACE1718E67780286"/>
    <w:rsid w:val="00124CBB"/>
  </w:style>
  <w:style w:type="paragraph" w:customStyle="1" w:styleId="9F048B73C1B149A8B20DEF3A1C960764">
    <w:name w:val="9F048B73C1B149A8B20DEF3A1C960764"/>
    <w:rsid w:val="00124CBB"/>
  </w:style>
  <w:style w:type="paragraph" w:customStyle="1" w:styleId="8B1465087824441D9F9B2891D3F868A0">
    <w:name w:val="8B1465087824441D9F9B2891D3F868A0"/>
    <w:rsid w:val="00124CBB"/>
  </w:style>
  <w:style w:type="paragraph" w:customStyle="1" w:styleId="4CB7A2F49B884B48BE3635EBCCE9C997">
    <w:name w:val="4CB7A2F49B884B48BE3635EBCCE9C997"/>
    <w:rsid w:val="00124CBB"/>
  </w:style>
  <w:style w:type="paragraph" w:customStyle="1" w:styleId="D66A0F7FCDBB4C77A1EA5C97D3F0D9BA">
    <w:name w:val="D66A0F7FCDBB4C77A1EA5C97D3F0D9BA"/>
    <w:rsid w:val="00124CBB"/>
  </w:style>
  <w:style w:type="paragraph" w:customStyle="1" w:styleId="16FDA66FEBAD4D9483C751E43962152E">
    <w:name w:val="16FDA66FEBAD4D9483C751E43962152E"/>
    <w:rsid w:val="00124CBB"/>
  </w:style>
  <w:style w:type="paragraph" w:customStyle="1" w:styleId="79C76281C5DF4FE08E706C28B05BF0D9">
    <w:name w:val="79C76281C5DF4FE08E706C28B05BF0D9"/>
    <w:rsid w:val="00124CBB"/>
  </w:style>
  <w:style w:type="paragraph" w:customStyle="1" w:styleId="0AB1FBB97CFE4C30957D3DCD1DD35C1E">
    <w:name w:val="0AB1FBB97CFE4C30957D3DCD1DD35C1E"/>
    <w:rsid w:val="00124CBB"/>
  </w:style>
  <w:style w:type="paragraph" w:customStyle="1" w:styleId="CECEB72B48B94E078F3484E25658ECBB">
    <w:name w:val="CECEB72B48B94E078F3484E25658ECBB"/>
    <w:rsid w:val="00124CBB"/>
  </w:style>
  <w:style w:type="paragraph" w:customStyle="1" w:styleId="FCE06D8387294522B719D7A59A4255C2">
    <w:name w:val="FCE06D8387294522B719D7A59A4255C2"/>
    <w:rsid w:val="00124CBB"/>
  </w:style>
  <w:style w:type="paragraph" w:customStyle="1" w:styleId="3256CC3647A546C7B5CBC66B3E8B05ED">
    <w:name w:val="3256CC3647A546C7B5CBC66B3E8B05ED"/>
    <w:rsid w:val="00124CBB"/>
  </w:style>
  <w:style w:type="paragraph" w:customStyle="1" w:styleId="1052809EF7DC4D56A4EF850B707BCB8E">
    <w:name w:val="1052809EF7DC4D56A4EF850B707BCB8E"/>
    <w:rsid w:val="00124CBB"/>
  </w:style>
  <w:style w:type="paragraph" w:customStyle="1" w:styleId="2447D56AD0384040931A245ACDCE2B07">
    <w:name w:val="2447D56AD0384040931A245ACDCE2B07"/>
    <w:rsid w:val="00124CBB"/>
  </w:style>
  <w:style w:type="paragraph" w:customStyle="1" w:styleId="E2C17729996F41C184653BFA66A56B31">
    <w:name w:val="E2C17729996F41C184653BFA66A56B31"/>
    <w:rsid w:val="00124CBB"/>
  </w:style>
  <w:style w:type="paragraph" w:customStyle="1" w:styleId="9BBC6B457A834D27A758900BFF1400DC">
    <w:name w:val="9BBC6B457A834D27A758900BFF1400DC"/>
    <w:rsid w:val="00124CBB"/>
  </w:style>
  <w:style w:type="paragraph" w:customStyle="1" w:styleId="A87C2B9853664CACA0D5D7195F3FC00A">
    <w:name w:val="A87C2B9853664CACA0D5D7195F3FC00A"/>
    <w:rsid w:val="00124CBB"/>
  </w:style>
  <w:style w:type="paragraph" w:customStyle="1" w:styleId="9296E395B11C4F2DB6B324ECA8FA1FCD">
    <w:name w:val="9296E395B11C4F2DB6B324ECA8FA1FCD"/>
    <w:rsid w:val="00124CBB"/>
  </w:style>
  <w:style w:type="paragraph" w:customStyle="1" w:styleId="375084AA0B394282B252738E61CF4F80">
    <w:name w:val="375084AA0B394282B252738E61CF4F80"/>
    <w:rsid w:val="00124CBB"/>
  </w:style>
  <w:style w:type="paragraph" w:customStyle="1" w:styleId="C15C5A72DFF44AFC96DC180C51ACE4ED">
    <w:name w:val="C15C5A72DFF44AFC96DC180C51ACE4ED"/>
    <w:rsid w:val="00124CBB"/>
  </w:style>
  <w:style w:type="paragraph" w:customStyle="1" w:styleId="7C0739BA929945E184DF912A8106478C">
    <w:name w:val="7C0739BA929945E184DF912A8106478C"/>
    <w:rsid w:val="00124CBB"/>
  </w:style>
  <w:style w:type="paragraph" w:customStyle="1" w:styleId="6E7A4448B5F24CFEB872FD7EADBA5689">
    <w:name w:val="6E7A4448B5F24CFEB872FD7EADBA5689"/>
    <w:rsid w:val="00124CBB"/>
  </w:style>
  <w:style w:type="paragraph" w:customStyle="1" w:styleId="47736791A7144BCDBD2C0EC0325217CC">
    <w:name w:val="47736791A7144BCDBD2C0EC0325217CC"/>
    <w:rsid w:val="00124CBB"/>
  </w:style>
  <w:style w:type="paragraph" w:customStyle="1" w:styleId="17A6383B4EB74FFD898D9E9DFBC29765">
    <w:name w:val="17A6383B4EB74FFD898D9E9DFBC29765"/>
    <w:rsid w:val="00124CBB"/>
  </w:style>
  <w:style w:type="paragraph" w:customStyle="1" w:styleId="36078A8BB4234652A7055F7B2FF0515F">
    <w:name w:val="36078A8BB4234652A7055F7B2FF0515F"/>
    <w:rsid w:val="00124CBB"/>
  </w:style>
  <w:style w:type="paragraph" w:customStyle="1" w:styleId="7C20F8B5606A4B7A842825829EC5EE1A">
    <w:name w:val="7C20F8B5606A4B7A842825829EC5EE1A"/>
    <w:rsid w:val="00124CBB"/>
  </w:style>
  <w:style w:type="paragraph" w:customStyle="1" w:styleId="711F146BE4654BA8A4C883BBB81B5A22">
    <w:name w:val="711F146BE4654BA8A4C883BBB81B5A22"/>
    <w:rsid w:val="00124CBB"/>
  </w:style>
  <w:style w:type="paragraph" w:customStyle="1" w:styleId="B7CD6353766B40DC89BDAEA561DE76DA">
    <w:name w:val="B7CD6353766B40DC89BDAEA561DE76DA"/>
    <w:rsid w:val="00124CBB"/>
  </w:style>
  <w:style w:type="paragraph" w:customStyle="1" w:styleId="E0FFB4A90C654B8FBEC315FC25B8B602">
    <w:name w:val="E0FFB4A90C654B8FBEC315FC25B8B602"/>
    <w:rsid w:val="00124CBB"/>
  </w:style>
  <w:style w:type="paragraph" w:customStyle="1" w:styleId="3C859D46C5F34582A551671F5F48B227">
    <w:name w:val="3C859D46C5F34582A551671F5F48B227"/>
    <w:rsid w:val="00124CBB"/>
  </w:style>
  <w:style w:type="paragraph" w:customStyle="1" w:styleId="C332A811381E4CD7A94914A5D23D1140">
    <w:name w:val="C332A811381E4CD7A94914A5D23D1140"/>
    <w:rsid w:val="00124CBB"/>
  </w:style>
  <w:style w:type="paragraph" w:customStyle="1" w:styleId="87C5C3F70A50488FA342AB543E21D972">
    <w:name w:val="87C5C3F70A50488FA342AB543E21D972"/>
    <w:rsid w:val="00124CBB"/>
  </w:style>
  <w:style w:type="paragraph" w:customStyle="1" w:styleId="8463528EF1364EBC9F0F76179842CACC">
    <w:name w:val="8463528EF1364EBC9F0F76179842CACC"/>
    <w:rsid w:val="00124CBB"/>
  </w:style>
  <w:style w:type="paragraph" w:customStyle="1" w:styleId="55DBA4B0E3F24C8D840F28764CC9500F">
    <w:name w:val="55DBA4B0E3F24C8D840F28764CC9500F"/>
    <w:rsid w:val="00124CBB"/>
  </w:style>
  <w:style w:type="paragraph" w:customStyle="1" w:styleId="1ED7458398DF411A8915A36609EFF401">
    <w:name w:val="1ED7458398DF411A8915A36609EFF401"/>
    <w:rsid w:val="00124CBB"/>
  </w:style>
  <w:style w:type="paragraph" w:customStyle="1" w:styleId="0E5957ACA0AD4B4CBF48E88B5D54305F">
    <w:name w:val="0E5957ACA0AD4B4CBF48E88B5D54305F"/>
    <w:rsid w:val="00124CBB"/>
  </w:style>
  <w:style w:type="paragraph" w:customStyle="1" w:styleId="EABDC26B243A4AB583DB2B050409015F">
    <w:name w:val="EABDC26B243A4AB583DB2B050409015F"/>
    <w:rsid w:val="00124CBB"/>
  </w:style>
  <w:style w:type="paragraph" w:customStyle="1" w:styleId="573D6F3FA03C4A32AA1BD1EB060117F0">
    <w:name w:val="573D6F3FA03C4A32AA1BD1EB060117F0"/>
    <w:rsid w:val="00124CBB"/>
  </w:style>
  <w:style w:type="paragraph" w:customStyle="1" w:styleId="31E7064145F04BB99B89651E012751CA">
    <w:name w:val="31E7064145F04BB99B89651E012751CA"/>
    <w:rsid w:val="00124CBB"/>
  </w:style>
  <w:style w:type="paragraph" w:customStyle="1" w:styleId="976F721951CF43599A2836C034F279F3">
    <w:name w:val="976F721951CF43599A2836C034F279F3"/>
    <w:rsid w:val="00124CBB"/>
  </w:style>
  <w:style w:type="paragraph" w:customStyle="1" w:styleId="41945B66842D4132B0C02EA0B329EAC1">
    <w:name w:val="41945B66842D4132B0C02EA0B329EAC1"/>
    <w:rsid w:val="00124CBB"/>
  </w:style>
  <w:style w:type="paragraph" w:customStyle="1" w:styleId="9E9D9D1B3A734B4FBAE4E74DC11CB6C7">
    <w:name w:val="9E9D9D1B3A734B4FBAE4E74DC11CB6C7"/>
    <w:rsid w:val="00124CBB"/>
  </w:style>
  <w:style w:type="paragraph" w:customStyle="1" w:styleId="EBB725424A684D39BF1C219009900DA8">
    <w:name w:val="EBB725424A684D39BF1C219009900DA8"/>
    <w:rsid w:val="00124CBB"/>
  </w:style>
  <w:style w:type="paragraph" w:customStyle="1" w:styleId="2B5C6FE30B874064911DD09D04EC2B6E">
    <w:name w:val="2B5C6FE30B874064911DD09D04EC2B6E"/>
    <w:rsid w:val="00124CBB"/>
  </w:style>
  <w:style w:type="paragraph" w:customStyle="1" w:styleId="C343A4019EEE4EEE8DA0685E17FCFD18">
    <w:name w:val="C343A4019EEE4EEE8DA0685E17FCFD18"/>
    <w:rsid w:val="00124CBB"/>
  </w:style>
  <w:style w:type="paragraph" w:customStyle="1" w:styleId="774948F91C75411B8ABA8C4EEF998064">
    <w:name w:val="774948F91C75411B8ABA8C4EEF998064"/>
    <w:rsid w:val="00124CBB"/>
  </w:style>
  <w:style w:type="paragraph" w:customStyle="1" w:styleId="A324AFBFF5634766929DFC732097D52D">
    <w:name w:val="A324AFBFF5634766929DFC732097D52D"/>
    <w:rsid w:val="00124CBB"/>
  </w:style>
  <w:style w:type="paragraph" w:customStyle="1" w:styleId="DAB2E8EA9F654A55841319B91F517A65">
    <w:name w:val="DAB2E8EA9F654A55841319B91F517A65"/>
    <w:rsid w:val="00124CBB"/>
  </w:style>
  <w:style w:type="paragraph" w:customStyle="1" w:styleId="A2104799DBA94284BD73C201DFF4E9B3">
    <w:name w:val="A2104799DBA94284BD73C201DFF4E9B3"/>
    <w:rsid w:val="00124CBB"/>
  </w:style>
  <w:style w:type="paragraph" w:customStyle="1" w:styleId="395D16919743441EBE77562A29BC600C">
    <w:name w:val="395D16919743441EBE77562A29BC600C"/>
    <w:rsid w:val="00124CBB"/>
  </w:style>
  <w:style w:type="paragraph" w:customStyle="1" w:styleId="57B829C25FE44D3DB6AD3697123BB216">
    <w:name w:val="57B829C25FE44D3DB6AD3697123BB216"/>
    <w:rsid w:val="00124CBB"/>
  </w:style>
  <w:style w:type="paragraph" w:customStyle="1" w:styleId="AB8EA40E12524B2C93039C626FBEF301">
    <w:name w:val="AB8EA40E12524B2C93039C626FBEF301"/>
    <w:rsid w:val="00124CBB"/>
  </w:style>
  <w:style w:type="paragraph" w:customStyle="1" w:styleId="FC65C0E460E8449A97157F87B5AB5B5E">
    <w:name w:val="FC65C0E460E8449A97157F87B5AB5B5E"/>
  </w:style>
  <w:style w:type="paragraph" w:customStyle="1" w:styleId="8E288EEB0B7747748BB7BFA22537CB83">
    <w:name w:val="8E288EEB0B7747748BB7BFA22537CB83"/>
  </w:style>
  <w:style w:type="paragraph" w:customStyle="1" w:styleId="BA28280D9E8747E0A58D8A07CEA8ADF5">
    <w:name w:val="BA28280D9E8747E0A58D8A07CEA8ADF5"/>
  </w:style>
  <w:style w:type="paragraph" w:customStyle="1" w:styleId="7DFD1B30E0FD4665A91659B4063303CE">
    <w:name w:val="7DFD1B30E0FD4665A91659B4063303CE"/>
  </w:style>
  <w:style w:type="paragraph" w:customStyle="1" w:styleId="1367EB446034493C891CD6A105B33543">
    <w:name w:val="1367EB446034493C891CD6A105B33543"/>
  </w:style>
  <w:style w:type="paragraph" w:customStyle="1" w:styleId="E206999755A542328DDEFD0B72DF11E5">
    <w:name w:val="E206999755A542328DDEFD0B72DF11E5"/>
  </w:style>
  <w:style w:type="paragraph" w:customStyle="1" w:styleId="CCFC32CDE0924C63AD22564FEBFD8A66">
    <w:name w:val="CCFC32CDE0924C63AD22564FEBFD8A66"/>
  </w:style>
  <w:style w:type="paragraph" w:customStyle="1" w:styleId="016958049E594CCB896A189FA3FA4566">
    <w:name w:val="016958049E594CCB896A189FA3FA4566"/>
  </w:style>
  <w:style w:type="paragraph" w:customStyle="1" w:styleId="9C6F5D88A78E42C983BD19AC9411F637">
    <w:name w:val="9C6F5D88A78E42C983BD19AC9411F637"/>
    <w:rsid w:val="00F4218A"/>
  </w:style>
  <w:style w:type="paragraph" w:customStyle="1" w:styleId="BD051EEE6EB249BB9826E4E77BD5C787">
    <w:name w:val="BD051EEE6EB249BB9826E4E77BD5C787"/>
    <w:rsid w:val="00F4218A"/>
  </w:style>
  <w:style w:type="paragraph" w:customStyle="1" w:styleId="A346F609CA384A4BA46383BA3D53136A">
    <w:name w:val="A346F609CA384A4BA46383BA3D53136A"/>
    <w:rsid w:val="00F4218A"/>
  </w:style>
  <w:style w:type="paragraph" w:customStyle="1" w:styleId="63C84276DED344448D5FE7AC02E4D78C">
    <w:name w:val="63C84276DED344448D5FE7AC02E4D78C"/>
    <w:rsid w:val="00F4218A"/>
  </w:style>
  <w:style w:type="paragraph" w:customStyle="1" w:styleId="07EC6B8B428943C29F8C1F3A9EC78061">
    <w:name w:val="07EC6B8B428943C29F8C1F3A9EC78061"/>
    <w:rsid w:val="00F4218A"/>
  </w:style>
  <w:style w:type="paragraph" w:customStyle="1" w:styleId="EA940FC91D014E328A386F0D3DBD32C2">
    <w:name w:val="EA940FC91D014E328A386F0D3DBD32C2"/>
    <w:rsid w:val="00F4218A"/>
  </w:style>
  <w:style w:type="paragraph" w:customStyle="1" w:styleId="515D462FCCA1462D946ED89C073BD449">
    <w:name w:val="515D462FCCA1462D946ED89C073BD449"/>
    <w:rsid w:val="00F4218A"/>
  </w:style>
  <w:style w:type="paragraph" w:customStyle="1" w:styleId="32D33F9BE7F24F6D915836FA448A9C6B">
    <w:name w:val="32D33F9BE7F24F6D915836FA448A9C6B"/>
    <w:rsid w:val="00F4218A"/>
  </w:style>
  <w:style w:type="paragraph" w:customStyle="1" w:styleId="4BDE596B19924D2AB68AE37FFA8B09F1">
    <w:name w:val="4BDE596B19924D2AB68AE37FFA8B09F1"/>
    <w:rsid w:val="00F4218A"/>
  </w:style>
  <w:style w:type="paragraph" w:customStyle="1" w:styleId="DD09F1A1BB0444C487549647684C59AF">
    <w:name w:val="DD09F1A1BB0444C487549647684C59AF"/>
    <w:rsid w:val="00F4218A"/>
  </w:style>
  <w:style w:type="paragraph" w:customStyle="1" w:styleId="2235DB24D334434CB47515A81F38C5DB">
    <w:name w:val="2235DB24D334434CB47515A81F38C5DB"/>
    <w:rsid w:val="00F4218A"/>
  </w:style>
  <w:style w:type="paragraph" w:customStyle="1" w:styleId="ED83E99439574E55BEDAC20389037BB6">
    <w:name w:val="ED83E99439574E55BEDAC20389037BB6"/>
    <w:rsid w:val="00E543B2"/>
  </w:style>
  <w:style w:type="paragraph" w:customStyle="1" w:styleId="15127395CDF94F4C9AD13BFEB68B43A5">
    <w:name w:val="15127395CDF94F4C9AD13BFEB68B43A5"/>
    <w:rsid w:val="000B5995"/>
    <w:pPr>
      <w:bidi/>
    </w:pPr>
  </w:style>
  <w:style w:type="paragraph" w:customStyle="1" w:styleId="BB9DB7FE6ADD4E57B87C98B1F9C5A6C7">
    <w:name w:val="BB9DB7FE6ADD4E57B87C98B1F9C5A6C7"/>
    <w:rsid w:val="000B5995"/>
    <w:pPr>
      <w:bidi/>
    </w:pPr>
  </w:style>
  <w:style w:type="paragraph" w:customStyle="1" w:styleId="4E36B7F4DAF0416FA2CB02082680CDE9">
    <w:name w:val="4E36B7F4DAF0416FA2CB02082680CDE9"/>
    <w:rsid w:val="000B5995"/>
    <w:pPr>
      <w:bidi/>
    </w:pPr>
  </w:style>
  <w:style w:type="paragraph" w:customStyle="1" w:styleId="2D61574EB6634DFCA956F037E739C520">
    <w:name w:val="2D61574EB6634DFCA956F037E739C520"/>
    <w:rsid w:val="000B5995"/>
    <w:pPr>
      <w:bidi/>
    </w:pPr>
  </w:style>
  <w:style w:type="paragraph" w:customStyle="1" w:styleId="49F83CE8BF194D47BF5391DE43C2EE27">
    <w:name w:val="49F83CE8BF194D47BF5391DE43C2EE27"/>
    <w:rsid w:val="000B5995"/>
    <w:pPr>
      <w:bidi/>
    </w:pPr>
  </w:style>
  <w:style w:type="paragraph" w:customStyle="1" w:styleId="84937F07F3264E7FBBB152527A165CE9">
    <w:name w:val="84937F07F3264E7FBBB152527A165CE9"/>
    <w:rsid w:val="000B5995"/>
    <w:pPr>
      <w:bidi/>
    </w:pPr>
  </w:style>
  <w:style w:type="paragraph" w:customStyle="1" w:styleId="94C8876C16F04CFF8C5B84C069CC3DAE">
    <w:name w:val="94C8876C16F04CFF8C5B84C069CC3DAE"/>
    <w:rsid w:val="000B599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>Data Scientist</MediaServiceKeyPoin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0B5BD55-0C00-4E63-A8F9-222F1270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Khaled El-Saka</vt:lpstr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Khaled El-Saka</dc:title>
  <dc:subject/>
  <dc:creator/>
  <cp:keywords/>
  <dc:description/>
  <cp:lastModifiedBy/>
  <cp:revision>1</cp:revision>
  <dcterms:created xsi:type="dcterms:W3CDTF">2024-02-27T20:32:00Z</dcterms:created>
  <dcterms:modified xsi:type="dcterms:W3CDTF">2024-10-01T08:56:00Z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cca5f614c963034e82ef14e2c461b994151fc88efcdaf3f0da723df1acb1725b</vt:lpwstr>
  </property>
</Properties>
</file>